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A037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6EFB76" wp14:editId="0BB1AD72">
                <wp:simplePos x="0" y="0"/>
                <wp:positionH relativeFrom="column">
                  <wp:posOffset>-722630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6927" y="4939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0" y="5444836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0" y="5950527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0" y="6463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9C04" id="Group 1" o:spid="_x0000_s1026" alt="&quot;&quot;" style="position:absolute;margin-left:-56.9pt;margin-top:0;width:612pt;height:11in;z-index:-251657216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  <v:path arrowok="t" o:connecttype="custom" o:connectlocs="0,0;1152525,1011555;2226310,1011555;2226310,458470;0,0" o:connectangles="0,0,0,0,0"/>
                </v:shape>
  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5a1125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4" o:title="Phone icon"/>
                  <v:path arrowok="t"/>
                </v:shape>
  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" path="m3772,l,,,628r3772,l3843,619r66,-23l3968,559r48,-49l4054,451r23,-66l4086,314r-9,-72l4054,176r-38,-59l3968,69,3909,32,3843,8,3772,xe" fillcolor="#99242c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5" o:title="Email icon"/>
                </v:shape>
  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  <v:imagedata r:id="rId16" o:title="GPS icon"/>
                  <v:path arrowok="t"/>
                </v:shape>
  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" path="m3772,l,,,628r3772,l3843,619r66,-23l3968,559r48,-49l4054,451r23,-66l4086,314r-9,-72l4054,176r-38,-59l3968,69,3909,32,3843,8,3772,xe" fillcolor="#cc2f0f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  <v:imagedata r:id="rId17" o:title="website icon"/>
                  <v:path arrowok="t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0"/>
        <w:gridCol w:w="423"/>
        <w:gridCol w:w="6601"/>
      </w:tblGrid>
      <w:tr w:rsidR="00B6466C" w14:paraId="718040AC" w14:textId="77777777" w:rsidTr="00222466">
        <w:trPr>
          <w:trHeight w:val="993"/>
          <w:jc w:val="center"/>
        </w:trPr>
        <w:tc>
          <w:tcPr>
            <w:tcW w:w="2942" w:type="dxa"/>
          </w:tcPr>
          <w:p w14:paraId="661F3711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56908641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017B47DB" w14:textId="4AB27A7B" w:rsidR="00B6466C" w:rsidRPr="00F169EF" w:rsidRDefault="005663F2" w:rsidP="00222466">
            <w:pPr>
              <w:pStyle w:val="Title"/>
              <w:rPr>
                <w:rFonts w:ascii="Arial Rounded MT Bold" w:hAnsi="Arial Rounded MT Bold"/>
              </w:rPr>
            </w:pPr>
            <w:proofErr w:type="spellStart"/>
            <w:r w:rsidRPr="00F169EF">
              <w:rPr>
                <w:rFonts w:ascii="Arial Rounded MT Bold" w:hAnsi="Arial Rounded MT Bold"/>
              </w:rPr>
              <w:t>Faiz</w:t>
            </w:r>
            <w:proofErr w:type="spellEnd"/>
            <w:r w:rsidR="00B6466C" w:rsidRPr="00F169EF">
              <w:rPr>
                <w:rFonts w:ascii="Arial Rounded MT Bold" w:hAnsi="Arial Rounded MT Bold"/>
              </w:rPr>
              <w:br/>
            </w:r>
            <w:r w:rsidRPr="00F169EF">
              <w:rPr>
                <w:rFonts w:ascii="Arial Rounded MT Bold" w:hAnsi="Arial Rounded MT Bold"/>
              </w:rPr>
              <w:t>Ahmad</w:t>
            </w:r>
          </w:p>
        </w:tc>
      </w:tr>
      <w:tr w:rsidR="00B6466C" w14:paraId="3DBEEB74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03DF574" w14:textId="77777777" w:rsidR="00B6466C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A579E25" wp14:editId="0895CF1E">
                  <wp:extent cx="1810512" cy="181051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8"/>
                          <a:srcRect l="52" r="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43FE48F8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D42262B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2E13D74C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605BA4F2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6D3AFA8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0776D519" w14:textId="62D82BF2" w:rsidR="00F169EF" w:rsidRDefault="00F169EF" w:rsidP="00F169EF">
            <w:pPr>
              <w:pStyle w:val="Heading2"/>
            </w:pPr>
            <w:r>
              <w:t>Objective</w:t>
            </w:r>
          </w:p>
          <w:p w14:paraId="621D5790" w14:textId="2008D6DA" w:rsidR="00F169EF" w:rsidRDefault="00F169EF" w:rsidP="00F169EF">
            <w:r w:rsidRPr="00F169EF">
              <w:t xml:space="preserve">I am determined in my aim to learn Mechanics of Machines by applying my skills, hard work and wisdom which I have learned during my studies of Associate Mechanical Engineering. My goal to acquire knowledge of Mechanical Engineering </w:t>
            </w:r>
            <w:r w:rsidR="00572F7C">
              <w:t xml:space="preserve">is </w:t>
            </w:r>
            <w:r w:rsidRPr="00F169EF">
              <w:t xml:space="preserve">to support people directly and indirectly to create awareness of new techniques and improvement in living standard is </w:t>
            </w:r>
            <w:r w:rsidRPr="00F169EF">
              <w:t>anticipated</w:t>
            </w:r>
            <w:r w:rsidRPr="00F169EF">
              <w:t>.</w:t>
            </w:r>
          </w:p>
          <w:p w14:paraId="1DDDA996" w14:textId="2D99EC40" w:rsidR="000F7D04" w:rsidRDefault="00F169EF" w:rsidP="00F169EF">
            <w:pPr>
              <w:pStyle w:val="Heading2"/>
            </w:pPr>
            <w:r w:rsidRPr="000F7D04">
              <w:t>Education</w:t>
            </w:r>
          </w:p>
          <w:p w14:paraId="5BBF9657" w14:textId="11108BD8" w:rsidR="000F7D04" w:rsidRPr="005663F2" w:rsidRDefault="005663F2" w:rsidP="000F7D04">
            <w:pPr>
              <w:rPr>
                <w:b/>
                <w:bCs/>
              </w:rPr>
            </w:pPr>
            <w:r w:rsidRPr="005663F2">
              <w:rPr>
                <w:b/>
                <w:bCs/>
              </w:rPr>
              <w:t>DAE Mechanical</w:t>
            </w:r>
            <w:r w:rsidR="000F7D04" w:rsidRPr="005663F2">
              <w:rPr>
                <w:b/>
                <w:bCs/>
              </w:rPr>
              <w:t xml:space="preserve">, </w:t>
            </w:r>
            <w:r w:rsidRPr="005663F2">
              <w:rPr>
                <w:b/>
                <w:bCs/>
              </w:rPr>
              <w:t>CTTC Gujranwala</w:t>
            </w:r>
          </w:p>
          <w:p w14:paraId="32EFA648" w14:textId="0BC3A3BC" w:rsidR="005663F2" w:rsidRDefault="005663F2" w:rsidP="005663F2">
            <w:pPr>
              <w:pStyle w:val="ListBullet"/>
            </w:pPr>
            <w:r>
              <w:t>Passed DAE Mechanical 2</w:t>
            </w:r>
            <w:r w:rsidRPr="005663F2">
              <w:rPr>
                <w:vertAlign w:val="superscript"/>
              </w:rPr>
              <w:t>nd</w:t>
            </w:r>
            <w:r>
              <w:t xml:space="preserve"> Year with 80% (3</w:t>
            </w:r>
            <w:r w:rsidRPr="005663F2">
              <w:rPr>
                <w:vertAlign w:val="superscript"/>
              </w:rPr>
              <w:t>rd</w:t>
            </w:r>
            <w:r>
              <w:t xml:space="preserve"> result awaited)</w:t>
            </w:r>
          </w:p>
          <w:p w14:paraId="2ECAEE40" w14:textId="77777777" w:rsidR="005663F2" w:rsidRPr="005663F2" w:rsidRDefault="005663F2" w:rsidP="005663F2">
            <w:pPr>
              <w:rPr>
                <w:b/>
                <w:bCs/>
              </w:rPr>
            </w:pPr>
            <w:r w:rsidRPr="005663F2">
              <w:rPr>
                <w:b/>
                <w:bCs/>
              </w:rPr>
              <w:t>Govt. High School, Gujranwala</w:t>
            </w:r>
          </w:p>
          <w:p w14:paraId="3A22DBC7" w14:textId="77777777" w:rsidR="005663F2" w:rsidRDefault="005663F2" w:rsidP="005663F2">
            <w:pPr>
              <w:pStyle w:val="ListBullet"/>
            </w:pPr>
            <w:r>
              <w:t>Passed Matriculation with 64%</w:t>
            </w:r>
          </w:p>
          <w:p w14:paraId="705CCB49" w14:textId="77777777" w:rsidR="005663F2" w:rsidRDefault="005663F2" w:rsidP="005663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028A6AC" w14:textId="77777777" w:rsidR="000F7D04" w:rsidRPr="000F7D04" w:rsidRDefault="000F7D04" w:rsidP="000F7D04">
            <w:pPr>
              <w:pStyle w:val="Heading2"/>
            </w:pPr>
            <w:r w:rsidRPr="000F7D04">
              <w:t>Communication</w:t>
            </w:r>
          </w:p>
          <w:p w14:paraId="228EF392" w14:textId="76C826B5" w:rsidR="000F7D04" w:rsidRDefault="005663F2" w:rsidP="000F7D04">
            <w:r>
              <w:t xml:space="preserve">Spoken English - Intermediate </w:t>
            </w:r>
            <w:r w:rsidR="00F169EF">
              <w:t>Level -</w:t>
            </w:r>
            <w:r>
              <w:t xml:space="preserve"> Soft Solutions</w:t>
            </w:r>
          </w:p>
          <w:p w14:paraId="6122EEC5" w14:textId="49F570D2" w:rsidR="00555003" w:rsidRDefault="00F169EF" w:rsidP="000F7D04">
            <w:pPr>
              <w:pStyle w:val="Heading2"/>
            </w:pPr>
            <w:r>
              <w:t>Technical Skills</w:t>
            </w:r>
          </w:p>
          <w:p w14:paraId="7F082A7C" w14:textId="6FA82E94" w:rsidR="00F169EF" w:rsidRDefault="00F169EF" w:rsidP="00F169EF">
            <w:r>
              <w:t>Good Knowledge of Tools &amp; Techniques</w:t>
            </w:r>
          </w:p>
          <w:p w14:paraId="220FE3AC" w14:textId="71EAB6C7" w:rsidR="00F169EF" w:rsidRDefault="00F169EF" w:rsidP="00F169EF">
            <w:r>
              <w:t>Knowledge of CNC Machine Operating</w:t>
            </w:r>
          </w:p>
          <w:p w14:paraId="5472DFA3" w14:textId="2ED8D248" w:rsidR="00F169EF" w:rsidRDefault="00F169EF" w:rsidP="00F169EF">
            <w:r>
              <w:t>Knowledge of Thermodynamics</w:t>
            </w:r>
          </w:p>
          <w:p w14:paraId="4F07ED9F" w14:textId="5FFDF1CF" w:rsidR="00F169EF" w:rsidRDefault="00F169EF" w:rsidP="00F169EF">
            <w:r>
              <w:t>Instrumentation and control</w:t>
            </w:r>
          </w:p>
          <w:p w14:paraId="2C327C39" w14:textId="3B78FBE0" w:rsidR="00F169EF" w:rsidRDefault="00F169EF" w:rsidP="00F169EF">
            <w:r>
              <w:t>Mechanical Design, Analysis and Optimization</w:t>
            </w:r>
          </w:p>
          <w:p w14:paraId="666FA96A" w14:textId="77777777" w:rsidR="000F7D04" w:rsidRDefault="000F7D04" w:rsidP="000F7D04">
            <w:pPr>
              <w:pStyle w:val="Heading2"/>
            </w:pPr>
            <w:r w:rsidRPr="000F7D04">
              <w:t>References</w:t>
            </w:r>
          </w:p>
          <w:p w14:paraId="64C3294A" w14:textId="18D8B255" w:rsidR="000F7D04" w:rsidRPr="005801E5" w:rsidRDefault="00F169EF" w:rsidP="000F7D04">
            <w:pPr>
              <w:rPr>
                <w:rFonts w:ascii="Times" w:hAnsi="Times" w:cs="Times"/>
                <w:sz w:val="24"/>
                <w:szCs w:val="24"/>
              </w:rPr>
            </w:pPr>
            <w:r>
              <w:t>Will be furnished on demand.</w:t>
            </w:r>
          </w:p>
        </w:tc>
      </w:tr>
      <w:tr w:rsidR="00555003" w14:paraId="3054E47C" w14:textId="77777777" w:rsidTr="00555003">
        <w:trPr>
          <w:trHeight w:val="1290"/>
          <w:jc w:val="center"/>
        </w:trPr>
        <w:tc>
          <w:tcPr>
            <w:tcW w:w="2942" w:type="dxa"/>
          </w:tcPr>
          <w:p w14:paraId="4A37492A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45FE9FD5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4468478" w14:textId="77777777" w:rsidR="00555003" w:rsidRPr="00590471" w:rsidRDefault="00555003" w:rsidP="00222466"/>
        </w:tc>
      </w:tr>
      <w:tr w:rsidR="00555003" w14:paraId="106E4DFF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5739FA8E" w14:textId="552611D5" w:rsidR="00555003" w:rsidRPr="00222466" w:rsidRDefault="005663F2" w:rsidP="005663F2">
            <w:pPr>
              <w:pStyle w:val="Information"/>
            </w:pPr>
            <w:r w:rsidRPr="005663F2">
              <w:rPr>
                <w:b/>
                <w:bCs/>
              </w:rPr>
              <w:t>Bismillah Colony, Sialkot Bypass</w:t>
            </w:r>
            <w:r w:rsidRPr="005663F2">
              <w:t>, Gujranwala</w:t>
            </w:r>
          </w:p>
        </w:tc>
        <w:tc>
          <w:tcPr>
            <w:tcW w:w="423" w:type="dxa"/>
            <w:vMerge/>
          </w:tcPr>
          <w:p w14:paraId="664DFBF7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8C81F86" w14:textId="77777777" w:rsidR="00555003" w:rsidRDefault="00555003" w:rsidP="005801E5">
            <w:pPr>
              <w:pStyle w:val="Heading1"/>
            </w:pPr>
          </w:p>
        </w:tc>
      </w:tr>
      <w:tr w:rsidR="00555003" w14:paraId="2219CF5F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72B2DBD7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52A8CDC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0EA2853" w14:textId="77777777" w:rsidR="00555003" w:rsidRDefault="00555003" w:rsidP="005801E5">
            <w:pPr>
              <w:pStyle w:val="Heading1"/>
            </w:pPr>
          </w:p>
        </w:tc>
      </w:tr>
      <w:tr w:rsidR="00555003" w14:paraId="01A87F27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53353379" w14:textId="2A46C325" w:rsidR="00555003" w:rsidRPr="00222466" w:rsidRDefault="005663F2" w:rsidP="00222466">
            <w:pPr>
              <w:pStyle w:val="Information"/>
            </w:pPr>
            <w:r>
              <w:t>0340-4407073</w:t>
            </w:r>
          </w:p>
        </w:tc>
        <w:tc>
          <w:tcPr>
            <w:tcW w:w="423" w:type="dxa"/>
            <w:vMerge/>
          </w:tcPr>
          <w:p w14:paraId="3B04792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5A7CE77" w14:textId="77777777" w:rsidR="00555003" w:rsidRDefault="00555003" w:rsidP="005801E5">
            <w:pPr>
              <w:pStyle w:val="Heading1"/>
            </w:pPr>
          </w:p>
        </w:tc>
      </w:tr>
      <w:tr w:rsidR="00555003" w14:paraId="19C88675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3822BF6E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2816A4A6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7B73067" w14:textId="77777777" w:rsidR="00555003" w:rsidRDefault="00555003" w:rsidP="005801E5">
            <w:pPr>
              <w:pStyle w:val="Heading1"/>
            </w:pPr>
          </w:p>
        </w:tc>
      </w:tr>
      <w:tr w:rsidR="00555003" w14:paraId="5B02B766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3CDB0255" w14:textId="7C61F717" w:rsidR="00555003" w:rsidRPr="00222466" w:rsidRDefault="00F169EF" w:rsidP="00222466">
            <w:pPr>
              <w:pStyle w:val="Information"/>
            </w:pPr>
            <w:r>
              <w:t>Fazimughal7172</w:t>
            </w:r>
            <w:r w:rsidR="005663F2">
              <w:t>@gmail.com</w:t>
            </w:r>
          </w:p>
        </w:tc>
        <w:tc>
          <w:tcPr>
            <w:tcW w:w="423" w:type="dxa"/>
            <w:vMerge/>
          </w:tcPr>
          <w:p w14:paraId="38F549D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51E006A" w14:textId="77777777" w:rsidR="00555003" w:rsidRDefault="00555003" w:rsidP="005801E5">
            <w:pPr>
              <w:pStyle w:val="Heading1"/>
            </w:pPr>
          </w:p>
        </w:tc>
      </w:tr>
      <w:tr w:rsidR="00555003" w14:paraId="61805C01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1242BC8B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2547D6F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00EC3F5" w14:textId="77777777" w:rsidR="00555003" w:rsidRDefault="00555003" w:rsidP="005801E5">
            <w:pPr>
              <w:pStyle w:val="Heading1"/>
            </w:pPr>
          </w:p>
        </w:tc>
      </w:tr>
      <w:tr w:rsidR="00555003" w14:paraId="73AC11BD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14566F94" w14:textId="0C11D455" w:rsidR="00555003" w:rsidRPr="00222466" w:rsidRDefault="005663F2" w:rsidP="00222466">
            <w:pPr>
              <w:pStyle w:val="Information"/>
            </w:pPr>
            <w:r>
              <w:t>www.esystematics.com</w:t>
            </w:r>
          </w:p>
        </w:tc>
        <w:tc>
          <w:tcPr>
            <w:tcW w:w="423" w:type="dxa"/>
            <w:vMerge/>
          </w:tcPr>
          <w:p w14:paraId="530332B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CBE82C8" w14:textId="77777777" w:rsidR="00555003" w:rsidRDefault="00555003" w:rsidP="005801E5">
            <w:pPr>
              <w:pStyle w:val="Heading1"/>
            </w:pPr>
          </w:p>
        </w:tc>
      </w:tr>
      <w:tr w:rsidR="00555003" w14:paraId="502C7F36" w14:textId="77777777" w:rsidTr="00222466">
        <w:trPr>
          <w:trHeight w:val="2448"/>
          <w:jc w:val="center"/>
        </w:trPr>
        <w:tc>
          <w:tcPr>
            <w:tcW w:w="2942" w:type="dxa"/>
          </w:tcPr>
          <w:p w14:paraId="2B316CC2" w14:textId="77777777" w:rsidR="00555003" w:rsidRDefault="00555003" w:rsidP="00222466"/>
        </w:tc>
        <w:tc>
          <w:tcPr>
            <w:tcW w:w="423" w:type="dxa"/>
          </w:tcPr>
          <w:p w14:paraId="222613F0" w14:textId="77777777" w:rsidR="00555003" w:rsidRDefault="00555003" w:rsidP="00222466"/>
        </w:tc>
        <w:tc>
          <w:tcPr>
            <w:tcW w:w="6607" w:type="dxa"/>
            <w:vMerge/>
          </w:tcPr>
          <w:p w14:paraId="29D7A047" w14:textId="77777777" w:rsidR="00555003" w:rsidRDefault="00555003" w:rsidP="00222466"/>
        </w:tc>
      </w:tr>
    </w:tbl>
    <w:p w14:paraId="56191607" w14:textId="77777777" w:rsidR="007F5B63" w:rsidRPr="00CE1E3D" w:rsidRDefault="007F5B63" w:rsidP="00CE1E3D">
      <w:pPr>
        <w:pStyle w:val="BodyText"/>
      </w:pPr>
    </w:p>
    <w:sectPr w:rsidR="007F5B63" w:rsidRPr="00CE1E3D" w:rsidSect="005E1FF7">
      <w:headerReference w:type="default" r:id="rId19"/>
      <w:type w:val="continuous"/>
      <w:pgSz w:w="12240" w:h="15840" w:code="1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8FCA" w14:textId="77777777" w:rsidR="005663F2" w:rsidRDefault="005663F2" w:rsidP="00590471">
      <w:r>
        <w:separator/>
      </w:r>
    </w:p>
  </w:endnote>
  <w:endnote w:type="continuationSeparator" w:id="0">
    <w:p w14:paraId="31DF12ED" w14:textId="77777777" w:rsidR="005663F2" w:rsidRDefault="005663F2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4E5C" w14:textId="77777777" w:rsidR="005663F2" w:rsidRDefault="005663F2" w:rsidP="00590471">
      <w:r>
        <w:separator/>
      </w:r>
    </w:p>
  </w:footnote>
  <w:footnote w:type="continuationSeparator" w:id="0">
    <w:p w14:paraId="47182563" w14:textId="77777777" w:rsidR="005663F2" w:rsidRDefault="005663F2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9AEA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2"/>
    <w:rsid w:val="00060042"/>
    <w:rsid w:val="000E0114"/>
    <w:rsid w:val="000F7D04"/>
    <w:rsid w:val="00150ABD"/>
    <w:rsid w:val="00222466"/>
    <w:rsid w:val="00332A22"/>
    <w:rsid w:val="003D3540"/>
    <w:rsid w:val="0046469F"/>
    <w:rsid w:val="00472C27"/>
    <w:rsid w:val="00555003"/>
    <w:rsid w:val="005663F2"/>
    <w:rsid w:val="00572F7C"/>
    <w:rsid w:val="005801E5"/>
    <w:rsid w:val="00590471"/>
    <w:rsid w:val="005D01FA"/>
    <w:rsid w:val="005E1FF7"/>
    <w:rsid w:val="007913A5"/>
    <w:rsid w:val="007C00B9"/>
    <w:rsid w:val="007F5B63"/>
    <w:rsid w:val="00846CB9"/>
    <w:rsid w:val="008472E9"/>
    <w:rsid w:val="008C2CFC"/>
    <w:rsid w:val="00B6466C"/>
    <w:rsid w:val="00CE1E3D"/>
    <w:rsid w:val="00DF2F8A"/>
    <w:rsid w:val="00E90A60"/>
    <w:rsid w:val="00EE7E09"/>
    <w:rsid w:val="00F0223C"/>
    <w:rsid w:val="00F169EF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6A5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man5264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2022-06-12T15:40:00Z</dcterms:created>
  <dcterms:modified xsi:type="dcterms:W3CDTF">2022-06-12T15:40:00Z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