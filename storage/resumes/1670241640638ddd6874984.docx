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CD4" w:rsidRDefault="00E76723">
      <w:pPr>
        <w:pStyle w:val="Caption"/>
        <w:rPr>
          <w:rFonts w:ascii="Century Gothic" w:hAnsi="Century Gothic" w:cs="Arial"/>
          <w:sz w:val="60"/>
        </w:rPr>
      </w:pPr>
      <w:r>
        <w:rPr>
          <w:rFonts w:ascii="Century Gothic" w:hAnsi="Century Gothic" w:cs="Arial"/>
          <w:sz w:val="60"/>
        </w:rPr>
        <w:t xml:space="preserve">             SADIA MUSHTAQ</w:t>
      </w:r>
      <w:r>
        <w:rPr>
          <w:rFonts w:ascii="Century Gothic" w:hAnsi="Century Gothic" w:cs="Arial"/>
          <w:sz w:val="60"/>
        </w:rPr>
        <w:tab/>
        <w:t xml:space="preserve"> </w:t>
      </w:r>
    </w:p>
    <w:p w:rsidR="004E3CD4" w:rsidRDefault="00E76723">
      <w:pPr>
        <w:pStyle w:val="Caption"/>
        <w:rPr>
          <w:rFonts w:ascii="Century Gothic" w:hAnsi="Century Gothic" w:cs="Arial"/>
          <w:sz w:val="60"/>
        </w:rPr>
      </w:pPr>
      <w:r>
        <w:rPr>
          <w:rFonts w:ascii="Century Gothic" w:hAnsi="Century Gothic" w:cs="Arial"/>
          <w:sz w:val="60"/>
        </w:rPr>
        <w:tab/>
      </w:r>
      <w:r>
        <w:rPr>
          <w:rFonts w:ascii="Century Gothic" w:hAnsi="Century Gothic" w:cs="Arial"/>
          <w:sz w:val="60"/>
        </w:rPr>
        <w:tab/>
      </w:r>
      <w:r>
        <w:rPr>
          <w:rFonts w:ascii="Century Gothic" w:hAnsi="Century Gothic" w:cs="Arial"/>
          <w:sz w:val="60"/>
        </w:rPr>
        <w:tab/>
        <w:t xml:space="preserve"> 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      Mobile</w:t>
      </w:r>
      <w:r>
        <w:rPr>
          <w:rFonts w:ascii="Times New Roman" w:hAnsi="Times New Roman"/>
          <w:b/>
          <w:sz w:val="24"/>
          <w:lang w:val="it-IT"/>
        </w:rPr>
        <w:t xml:space="preserve">: </w:t>
      </w:r>
      <w:r>
        <w:rPr>
          <w:rFonts w:ascii="Times New Roman" w:hAnsi="Times New Roman"/>
          <w:color w:val="0070C0"/>
          <w:sz w:val="24"/>
        </w:rPr>
        <w:t>00923466572963</w:t>
      </w:r>
    </w:p>
    <w:p w:rsidR="004E3CD4" w:rsidRDefault="00E76723">
      <w:pPr>
        <w:spacing w:after="0" w:line="240" w:lineRule="auto"/>
        <w:jc w:val="both"/>
        <w:rPr>
          <w:rStyle w:val="Hyperlink"/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      Email</w:t>
      </w:r>
      <w:r>
        <w:rPr>
          <w:rFonts w:ascii="Times New Roman" w:hAnsi="Times New Roman"/>
          <w:b/>
          <w:sz w:val="24"/>
          <w:lang w:val="it-IT"/>
        </w:rPr>
        <w:t xml:space="preserve">: </w:t>
      </w:r>
      <w:r>
        <w:rPr>
          <w:rFonts w:ascii="Times New Roman" w:hAnsi="Times New Roman"/>
          <w:color w:val="0070C0"/>
          <w:sz w:val="24"/>
          <w:lang w:val="it-IT"/>
        </w:rPr>
        <w:t>greenday_sm@yahoo.com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lang w:val="it-IT"/>
        </w:rPr>
      </w:pPr>
      <w:r>
        <w:rPr>
          <w:rStyle w:val="Hyperlink"/>
          <w:rFonts w:ascii="Times New Roman" w:hAnsi="Times New Roman"/>
          <w:color w:val="000000" w:themeColor="text1"/>
          <w:sz w:val="24"/>
          <w:u w:val="none"/>
          <w:lang w:val="it-IT"/>
        </w:rPr>
        <w:t xml:space="preserve">   </w:t>
      </w:r>
    </w:p>
    <w:p w:rsidR="004E3CD4" w:rsidRDefault="00D84E4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lang w:eastAsia="en-US"/>
        </w:rPr>
      </w:r>
      <w:r w:rsidR="00D84E41">
        <w:rPr>
          <w:rFonts w:ascii="Times New Roman" w:hAnsi="Times New Roman"/>
          <w:noProof/>
          <w:lang w:eastAsia="en-US"/>
        </w:rPr>
        <w:pict>
          <v:rect id="Rectangle 3" o:spid="_x0000_s1026" style="position:absolute;margin-left:-.75pt;margin-top:18.9pt;width:47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Objective</w:t>
                  </w:r>
                </w:p>
              </w:txbxContent>
            </v:textbox>
            <w10:wrap anchorx="page" anchory="page"/>
          </v:rect>
        </w:pict>
      </w:r>
      <w:r>
        <w:rPr>
          <w:rFonts w:ascii="Times New Roman" w:hAnsi="Times New Roman"/>
          <w:noProof/>
          <w:lang w:eastAsia="en-US"/>
        </w:rPr>
      </w:r>
      <w:r w:rsidR="00D84E41">
        <w:rPr>
          <w:rFonts w:ascii="Times New Roman" w:hAnsi="Times New Roman"/>
          <w:noProof/>
          <w:lang w:eastAsia="en-US"/>
        </w:rPr>
        <w:pict>
          <v:shape id="Line 8" o:spid="_x0000_s1035" style="position:absolute;margin-left:0;margin-top:0;width:50pt;height:50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weight="4.5pt">
            <v:stroke linestyle="thickThin" joinstyle="round"/>
            <v:formulas/>
            <v:path o:connecttype="segments"/>
            <w10:wrap anchorx="page" anchory="page"/>
            <w10:anchorlock/>
          </v:shape>
        </w:pict>
      </w:r>
    </w:p>
    <w:p w:rsidR="004E3CD4" w:rsidRDefault="004E3CD4">
      <w:pPr>
        <w:spacing w:line="240" w:lineRule="auto"/>
        <w:rPr>
          <w:rFonts w:ascii="Times New Roman" w:hAnsi="Times New Roman"/>
          <w:lang w:val="it-IT"/>
        </w:rPr>
      </w:pPr>
    </w:p>
    <w:p w:rsidR="004E3CD4" w:rsidRDefault="004E3CD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work in a challenging environment demanding all my skills and efforts to contribute to the development of organization and myself with impressive performance.</w:t>
      </w:r>
    </w:p>
    <w:p w:rsidR="004E3CD4" w:rsidRDefault="00D84E4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  <w:lang w:eastAsia="en-US"/>
        </w:rPr>
      </w:r>
      <w:r w:rsidR="00D84E41">
        <w:rPr>
          <w:rFonts w:ascii="Times New Roman" w:hAnsi="Times New Roman"/>
          <w:b/>
          <w:noProof/>
          <w:sz w:val="24"/>
          <w:lang w:eastAsia="en-US"/>
        </w:rPr>
        <w:pict>
          <v:rect id="Rectangle 6" o:spid="_x0000_s1027" style="position:absolute;left:0;text-align:left;margin-left:-1.5pt;margin-top:9pt;width:474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Education</w:t>
                  </w:r>
                </w:p>
                <w:p w:rsidR="004E3CD4" w:rsidRDefault="004E3CD4"/>
              </w:txbxContent>
            </v:textbox>
            <w10:wrap anchorx="page" anchory="page"/>
          </v:rect>
        </w:pict>
      </w:r>
    </w:p>
    <w:p w:rsidR="004E3CD4" w:rsidRDefault="004E3CD4">
      <w:pPr>
        <w:jc w:val="both"/>
        <w:rPr>
          <w:rFonts w:ascii="Times New Roman" w:hAnsi="Times New Roman"/>
          <w:b/>
          <w:sz w:val="24"/>
        </w:rPr>
      </w:pPr>
    </w:p>
    <w:p w:rsidR="004E3CD4" w:rsidRDefault="00E7672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Master of Science in Computer Science (MSCS)</w:t>
      </w:r>
    </w:p>
    <w:p w:rsidR="004E3CD4" w:rsidRDefault="00E76723">
      <w:pPr>
        <w:pStyle w:val="ListParagraph"/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2"/>
        </w:rPr>
        <w:t>University of Lahore,Pakistan</w:t>
      </w:r>
      <w:r>
        <w:rPr>
          <w:rFonts w:ascii="Times New Roman" w:hAnsi="Times New Roman"/>
          <w:i/>
          <w:sz w:val="24"/>
        </w:rPr>
        <w:t xml:space="preserve"> (2015 – 2017)</w:t>
      </w:r>
    </w:p>
    <w:p w:rsidR="004E3CD4" w:rsidRDefault="00E7672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Bachelor of Science in Computer Science (BSCS)</w:t>
      </w:r>
    </w:p>
    <w:p w:rsidR="004E3CD4" w:rsidRDefault="00E76723">
      <w:pPr>
        <w:pStyle w:val="ListParagraph"/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COMSATS Institute of Information and Technology Lahore,Pakistan(2009-2014)</w:t>
      </w:r>
    </w:p>
    <w:p w:rsidR="004E3CD4" w:rsidRDefault="00D84E4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US"/>
        </w:rPr>
      </w:r>
      <w:r w:rsidR="00D84E41">
        <w:rPr>
          <w:rFonts w:ascii="Times New Roman" w:hAnsi="Times New Roman"/>
          <w:noProof/>
          <w:sz w:val="24"/>
          <w:lang w:eastAsia="en-US"/>
        </w:rPr>
        <w:pict>
          <v:rect id="Rectangle 13" o:spid="_x0000_s1028" style="position:absolute;left:0;text-align:left;margin-left:0;margin-top:.1pt;width:474.75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Professional Skills</w:t>
                  </w:r>
                </w:p>
              </w:txbxContent>
            </v:textbox>
            <w10:wrap anchorx="page" anchory="page"/>
          </v:rect>
        </w:pict>
      </w:r>
    </w:p>
    <w:p w:rsidR="004E3CD4" w:rsidRDefault="004E3CD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Default="001D47A5" w:rsidP="007E66B2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am highly committed and </w:t>
      </w:r>
      <w:r w:rsidR="00230D0B">
        <w:rPr>
          <w:rFonts w:ascii="Times New Roman" w:hAnsi="Times New Roman"/>
          <w:sz w:val="24"/>
        </w:rPr>
        <w:t>professional A level</w:t>
      </w:r>
      <w:r w:rsidR="00561982">
        <w:rPr>
          <w:rFonts w:ascii="Times New Roman" w:hAnsi="Times New Roman"/>
          <w:sz w:val="24"/>
        </w:rPr>
        <w:t xml:space="preserve">s, </w:t>
      </w:r>
      <w:r w:rsidR="00211B33">
        <w:rPr>
          <w:rFonts w:ascii="Times New Roman" w:hAnsi="Times New Roman"/>
          <w:sz w:val="24"/>
        </w:rPr>
        <w:t>O</w:t>
      </w:r>
      <w:r w:rsidR="00230D0B">
        <w:rPr>
          <w:rFonts w:ascii="Times New Roman" w:hAnsi="Times New Roman"/>
          <w:sz w:val="24"/>
        </w:rPr>
        <w:t xml:space="preserve"> </w:t>
      </w:r>
      <w:r w:rsidR="00561982">
        <w:rPr>
          <w:rFonts w:ascii="Times New Roman" w:hAnsi="Times New Roman"/>
          <w:sz w:val="24"/>
        </w:rPr>
        <w:t>levels</w:t>
      </w:r>
      <w:r w:rsidR="00230D0B">
        <w:rPr>
          <w:rFonts w:ascii="Times New Roman" w:hAnsi="Times New Roman"/>
          <w:sz w:val="24"/>
        </w:rPr>
        <w:t xml:space="preserve"> </w:t>
      </w:r>
      <w:r w:rsidR="00211B33">
        <w:rPr>
          <w:rFonts w:ascii="Times New Roman" w:hAnsi="Times New Roman"/>
          <w:sz w:val="24"/>
        </w:rPr>
        <w:t xml:space="preserve">and primary school teacher who enjoy working with young </w:t>
      </w:r>
      <w:r w:rsidR="00DC7957">
        <w:rPr>
          <w:rFonts w:ascii="Times New Roman" w:hAnsi="Times New Roman"/>
          <w:sz w:val="24"/>
        </w:rPr>
        <w:t xml:space="preserve">children </w:t>
      </w:r>
      <w:r w:rsidR="00E3623A">
        <w:rPr>
          <w:rFonts w:ascii="Times New Roman" w:hAnsi="Times New Roman"/>
          <w:sz w:val="24"/>
        </w:rPr>
        <w:t xml:space="preserve"> and guiding them into </w:t>
      </w:r>
      <w:proofErr w:type="spellStart"/>
      <w:r w:rsidR="00E3623A">
        <w:rPr>
          <w:rFonts w:ascii="Times New Roman" w:hAnsi="Times New Roman"/>
          <w:sz w:val="24"/>
        </w:rPr>
        <w:t>education.I</w:t>
      </w:r>
      <w:proofErr w:type="spellEnd"/>
      <w:r w:rsidR="00E3623A">
        <w:rPr>
          <w:rFonts w:ascii="Times New Roman" w:hAnsi="Times New Roman"/>
          <w:sz w:val="24"/>
        </w:rPr>
        <w:t xml:space="preserve"> have </w:t>
      </w:r>
      <w:r w:rsidR="00731740">
        <w:rPr>
          <w:rFonts w:ascii="Times New Roman" w:hAnsi="Times New Roman"/>
          <w:sz w:val="24"/>
        </w:rPr>
        <w:t xml:space="preserve">a very calm and patient </w:t>
      </w:r>
      <w:proofErr w:type="spellStart"/>
      <w:r w:rsidR="00731740">
        <w:rPr>
          <w:rFonts w:ascii="Times New Roman" w:hAnsi="Times New Roman"/>
          <w:sz w:val="24"/>
        </w:rPr>
        <w:t>manner.I</w:t>
      </w:r>
      <w:proofErr w:type="spellEnd"/>
      <w:r w:rsidR="00731740">
        <w:rPr>
          <w:rFonts w:ascii="Times New Roman" w:hAnsi="Times New Roman"/>
          <w:sz w:val="24"/>
        </w:rPr>
        <w:t xml:space="preserve"> have </w:t>
      </w:r>
      <w:r w:rsidR="00AC189B">
        <w:rPr>
          <w:rFonts w:ascii="Times New Roman" w:hAnsi="Times New Roman"/>
          <w:sz w:val="24"/>
        </w:rPr>
        <w:t>excellent communication skills and listening</w:t>
      </w:r>
      <w:r w:rsidR="00D60F99">
        <w:rPr>
          <w:rFonts w:ascii="Times New Roman" w:hAnsi="Times New Roman"/>
          <w:sz w:val="24"/>
        </w:rPr>
        <w:t xml:space="preserve"> skills and relate well to young children</w:t>
      </w:r>
      <w:r w:rsidR="003665E2">
        <w:rPr>
          <w:rFonts w:ascii="Times New Roman" w:hAnsi="Times New Roman"/>
          <w:sz w:val="24"/>
        </w:rPr>
        <w:t>.</w:t>
      </w:r>
    </w:p>
    <w:p w:rsidR="003665E2" w:rsidRDefault="003665E2" w:rsidP="007E66B2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have always been </w:t>
      </w:r>
      <w:r w:rsidR="003D3551">
        <w:rPr>
          <w:rFonts w:ascii="Times New Roman" w:hAnsi="Times New Roman"/>
          <w:sz w:val="24"/>
        </w:rPr>
        <w:t xml:space="preserve">passionate about education and as I am </w:t>
      </w:r>
      <w:r w:rsidR="00F70AA9">
        <w:rPr>
          <w:rFonts w:ascii="Times New Roman" w:hAnsi="Times New Roman"/>
          <w:sz w:val="24"/>
        </w:rPr>
        <w:t>a very organized</w:t>
      </w:r>
      <w:r w:rsidR="00D73264">
        <w:rPr>
          <w:rFonts w:ascii="Times New Roman" w:hAnsi="Times New Roman"/>
          <w:sz w:val="24"/>
        </w:rPr>
        <w:t xml:space="preserve"> person by </w:t>
      </w:r>
      <w:proofErr w:type="spellStart"/>
      <w:r w:rsidR="00D73264">
        <w:rPr>
          <w:rFonts w:ascii="Times New Roman" w:hAnsi="Times New Roman"/>
          <w:sz w:val="24"/>
        </w:rPr>
        <w:t>nature,I</w:t>
      </w:r>
      <w:proofErr w:type="spellEnd"/>
      <w:r w:rsidR="00D73264">
        <w:rPr>
          <w:rFonts w:ascii="Times New Roman" w:hAnsi="Times New Roman"/>
          <w:sz w:val="24"/>
        </w:rPr>
        <w:t xml:space="preserve"> </w:t>
      </w:r>
      <w:r w:rsidR="004F72E5">
        <w:rPr>
          <w:rFonts w:ascii="Times New Roman" w:hAnsi="Times New Roman"/>
          <w:sz w:val="24"/>
        </w:rPr>
        <w:t xml:space="preserve"> like to ensure that my classroom</w:t>
      </w:r>
      <w:r w:rsidR="007077BB">
        <w:rPr>
          <w:rFonts w:ascii="Times New Roman" w:hAnsi="Times New Roman"/>
          <w:sz w:val="24"/>
        </w:rPr>
        <w:t xml:space="preserve"> and work area are ready for the </w:t>
      </w:r>
      <w:r w:rsidR="00CB5F1E">
        <w:rPr>
          <w:rFonts w:ascii="Times New Roman" w:hAnsi="Times New Roman"/>
          <w:sz w:val="24"/>
        </w:rPr>
        <w:t xml:space="preserve">student’s arrival </w:t>
      </w:r>
      <w:r w:rsidR="00182175">
        <w:rPr>
          <w:rFonts w:ascii="Times New Roman" w:hAnsi="Times New Roman"/>
          <w:sz w:val="24"/>
        </w:rPr>
        <w:t xml:space="preserve">and that my lessons are planned in advance following the </w:t>
      </w:r>
      <w:proofErr w:type="spellStart"/>
      <w:r w:rsidR="004D374A">
        <w:rPr>
          <w:rFonts w:ascii="Times New Roman" w:hAnsi="Times New Roman"/>
          <w:sz w:val="24"/>
        </w:rPr>
        <w:t>curriculum.I</w:t>
      </w:r>
      <w:proofErr w:type="spellEnd"/>
      <w:r w:rsidR="004D374A">
        <w:rPr>
          <w:rFonts w:ascii="Times New Roman" w:hAnsi="Times New Roman"/>
          <w:sz w:val="24"/>
        </w:rPr>
        <w:t xml:space="preserve"> like to make sure that my students</w:t>
      </w:r>
      <w:r w:rsidR="00D53710">
        <w:rPr>
          <w:rFonts w:ascii="Times New Roman" w:hAnsi="Times New Roman"/>
          <w:sz w:val="24"/>
        </w:rPr>
        <w:t xml:space="preserve"> are engaged and interested in my classes so try to make them as interesting and </w:t>
      </w:r>
      <w:r w:rsidR="00A30B03">
        <w:rPr>
          <w:rFonts w:ascii="Times New Roman" w:hAnsi="Times New Roman"/>
          <w:sz w:val="24"/>
        </w:rPr>
        <w:t>informative as possible.</w:t>
      </w:r>
    </w:p>
    <w:p w:rsidR="00C6572B" w:rsidRDefault="002375F9" w:rsidP="00AD53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Excellent with students</w:t>
      </w:r>
    </w:p>
    <w:p w:rsidR="00F64B44" w:rsidRDefault="002375F9" w:rsidP="00AD53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Teaching </w:t>
      </w:r>
      <w:r w:rsidR="00F64B44">
        <w:rPr>
          <w:rFonts w:ascii="Times New Roman" w:hAnsi="Times New Roman"/>
          <w:sz w:val="24"/>
        </w:rPr>
        <w:t>Assistant expert</w:t>
      </w:r>
    </w:p>
    <w:p w:rsidR="005A69E1" w:rsidRDefault="008137DD" w:rsidP="00AD53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Time management </w:t>
      </w:r>
      <w:r w:rsidR="005A69E1">
        <w:rPr>
          <w:rFonts w:ascii="Times New Roman" w:hAnsi="Times New Roman"/>
          <w:sz w:val="24"/>
        </w:rPr>
        <w:t>skills</w:t>
      </w:r>
    </w:p>
    <w:p w:rsidR="005A69E1" w:rsidRPr="00AD535E" w:rsidRDefault="00F07FC0" w:rsidP="00AD53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Interpersonal skills</w:t>
      </w:r>
    </w:p>
    <w:p w:rsidR="004E3CD4" w:rsidRDefault="00E767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MS-Office (Word, Excel, Power Point)</w:t>
      </w:r>
    </w:p>
    <w:p w:rsidR="004E3CD4" w:rsidRDefault="00E767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Internet Browsing and Searching       </w:t>
      </w:r>
    </w:p>
    <w:p w:rsidR="004E3CD4" w:rsidRDefault="00D84E41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color w:val="auto"/>
          <w:sz w:val="24"/>
          <w:lang w:eastAsia="en-US"/>
        </w:rPr>
      </w:r>
      <w:r w:rsidR="00D84E41">
        <w:rPr>
          <w:rFonts w:ascii="Times New Roman" w:hAnsi="Times New Roman"/>
          <w:noProof/>
          <w:color w:val="auto"/>
          <w:sz w:val="24"/>
          <w:lang w:eastAsia="en-US"/>
        </w:rPr>
        <w:pict>
          <v:rect id="_x0000_s1029" style="position:absolute;left:0;text-align:left;margin-left:0;margin-top:9.15pt;width:474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Language proficiency</w:t>
                  </w:r>
                </w:p>
              </w:txbxContent>
            </v:textbox>
            <w10:wrap anchorx="page" anchory="page"/>
          </v:rect>
        </w:pict>
      </w:r>
    </w:p>
    <w:p w:rsidR="004E3CD4" w:rsidRDefault="00E76723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 w:rsidR="004E3CD4" w:rsidRDefault="004E3CD4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4E3CD4" w:rsidRDefault="00E76723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English</w:t>
      </w:r>
    </w:p>
    <w:p w:rsidR="00DC7957" w:rsidRDefault="00DC7957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Urdu</w:t>
      </w:r>
    </w:p>
    <w:p w:rsidR="00F07FC0" w:rsidRDefault="00F07FC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Hindi</w:t>
      </w:r>
    </w:p>
    <w:p w:rsidR="00F07FC0" w:rsidRDefault="00F07FC0" w:rsidP="00F07FC0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4E3CD4" w:rsidRDefault="004E3CD4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4E3CD4" w:rsidRDefault="00D84E41">
      <w:pPr>
        <w:spacing w:after="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eastAsia="en-US"/>
        </w:rPr>
        <w:lastRenderedPageBreak/>
      </w:r>
      <w:r w:rsidR="00D84E41">
        <w:rPr>
          <w:rFonts w:ascii="Times New Roman" w:hAnsi="Times New Roman"/>
          <w:noProof/>
          <w:sz w:val="26"/>
          <w:lang w:eastAsia="en-US"/>
        </w:rPr>
        <w:pict>
          <v:rect id="Rectangle 14" o:spid="_x0000_s1030" style="position:absolute;left:0;text-align:left;margin-left:0;margin-top:0;width:473.25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Career History</w:t>
                  </w:r>
                </w:p>
              </w:txbxContent>
            </v:textbox>
            <w10:wrap anchorx="page" anchory="page"/>
          </v:rect>
        </w:pict>
      </w:r>
    </w:p>
    <w:p w:rsidR="004E3CD4" w:rsidRDefault="004E3CD4">
      <w:pPr>
        <w:spacing w:after="0" w:line="240" w:lineRule="auto"/>
        <w:jc w:val="both"/>
      </w:pPr>
    </w:p>
    <w:p w:rsidR="004E3CD4" w:rsidRPr="008140A3" w:rsidRDefault="00E76723">
      <w:pPr>
        <w:spacing w:after="0" w:line="24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sz w:val="24"/>
        </w:rPr>
        <w:t>Company</w:t>
      </w:r>
      <w:r>
        <w:rPr>
          <w:rFonts w:ascii="Times New Roman" w:hAnsi="Times New Roman"/>
          <w:b/>
          <w:sz w:val="28"/>
        </w:rPr>
        <w:t xml:space="preserve">: </w:t>
      </w:r>
      <w:r w:rsidR="005F7400">
        <w:rPr>
          <w:rFonts w:ascii="Times New Roman" w:hAnsi="Times New Roman"/>
          <w:b/>
          <w:bCs/>
          <w:sz w:val="24"/>
        </w:rPr>
        <w:t xml:space="preserve">Whole life </w:t>
      </w:r>
      <w:r w:rsidR="00206C98">
        <w:rPr>
          <w:rFonts w:ascii="Times New Roman" w:hAnsi="Times New Roman"/>
          <w:b/>
          <w:bCs/>
          <w:sz w:val="24"/>
        </w:rPr>
        <w:t>Tech.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Location:</w:t>
      </w:r>
      <w:r>
        <w:rPr>
          <w:rFonts w:ascii="Times New Roman" w:hAnsi="Times New Roman"/>
          <w:sz w:val="24"/>
        </w:rPr>
        <w:t>Lahore,Pakistan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Role:</w:t>
      </w:r>
      <w:r>
        <w:rPr>
          <w:rFonts w:ascii="Times New Roman" w:hAnsi="Times New Roman"/>
          <w:sz w:val="24"/>
        </w:rPr>
        <w:t xml:space="preserve"> Software Quality Assurance (SQA)</w:t>
      </w:r>
    </w:p>
    <w:p w:rsidR="004B57ED" w:rsidRPr="00F03922" w:rsidRDefault="009F7F3C">
      <w:pPr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Company:</w:t>
      </w:r>
      <w:r w:rsidR="00F03922">
        <w:rPr>
          <w:rFonts w:ascii="Times New Roman" w:hAnsi="Times New Roman"/>
          <w:b/>
          <w:bCs/>
          <w:sz w:val="24"/>
        </w:rPr>
        <w:t>Dar-e-Arqam</w:t>
      </w:r>
      <w:proofErr w:type="spellEnd"/>
      <w:r w:rsidR="00F03922">
        <w:rPr>
          <w:rFonts w:ascii="Times New Roman" w:hAnsi="Times New Roman"/>
          <w:b/>
          <w:bCs/>
          <w:sz w:val="24"/>
        </w:rPr>
        <w:t xml:space="preserve"> school, Pakistan</w:t>
      </w:r>
    </w:p>
    <w:p w:rsidR="004B57ED" w:rsidRPr="00165BB1" w:rsidRDefault="00165BB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Duration:1 </w:t>
      </w:r>
      <w:r>
        <w:rPr>
          <w:rFonts w:ascii="Times New Roman" w:hAnsi="Times New Roman"/>
          <w:sz w:val="24"/>
        </w:rPr>
        <w:t xml:space="preserve">Year </w:t>
      </w:r>
    </w:p>
    <w:p w:rsidR="004E3CD4" w:rsidRPr="00C5768A" w:rsidRDefault="00E76723">
      <w:pPr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Company:</w:t>
      </w:r>
      <w:r w:rsidR="00C5768A">
        <w:rPr>
          <w:rFonts w:ascii="Times New Roman" w:hAnsi="Times New Roman"/>
          <w:b/>
          <w:bCs/>
          <w:sz w:val="24"/>
        </w:rPr>
        <w:t>Army</w:t>
      </w:r>
      <w:proofErr w:type="spellEnd"/>
      <w:r w:rsidR="00C5768A">
        <w:rPr>
          <w:rFonts w:ascii="Times New Roman" w:hAnsi="Times New Roman"/>
          <w:b/>
          <w:bCs/>
          <w:sz w:val="24"/>
        </w:rPr>
        <w:t xml:space="preserve"> public school&amp;</w:t>
      </w:r>
      <w:r w:rsidR="00F96192">
        <w:rPr>
          <w:rFonts w:ascii="Times New Roman" w:hAnsi="Times New Roman"/>
          <w:b/>
          <w:bCs/>
          <w:sz w:val="24"/>
        </w:rPr>
        <w:t xml:space="preserve"> college, Pakistan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Role:</w:t>
      </w:r>
      <w:r>
        <w:rPr>
          <w:rFonts w:ascii="Times New Roman" w:hAnsi="Times New Roman"/>
          <w:sz w:val="24"/>
        </w:rPr>
        <w:t>Senior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DC7957">
        <w:rPr>
          <w:rFonts w:ascii="Times New Roman" w:hAnsi="Times New Roman"/>
          <w:sz w:val="24"/>
        </w:rPr>
        <w:t xml:space="preserve">Teacher </w:t>
      </w:r>
      <w:r w:rsidR="006A5416">
        <w:rPr>
          <w:rFonts w:ascii="Times New Roman" w:hAnsi="Times New Roman"/>
          <w:sz w:val="24"/>
        </w:rPr>
        <w:t xml:space="preserve">for </w:t>
      </w:r>
      <w:r w:rsidR="00F96192">
        <w:rPr>
          <w:rFonts w:ascii="Times New Roman" w:hAnsi="Times New Roman"/>
          <w:b/>
          <w:bCs/>
          <w:sz w:val="24"/>
        </w:rPr>
        <w:t>A</w:t>
      </w:r>
      <w:r w:rsidR="006A5416">
        <w:rPr>
          <w:rFonts w:ascii="Times New Roman" w:hAnsi="Times New Roman"/>
          <w:sz w:val="24"/>
        </w:rPr>
        <w:t xml:space="preserve"> levels and </w:t>
      </w:r>
      <w:r w:rsidR="00F96192">
        <w:rPr>
          <w:rFonts w:ascii="Times New Roman" w:hAnsi="Times New Roman"/>
          <w:b/>
          <w:bCs/>
          <w:sz w:val="24"/>
        </w:rPr>
        <w:t xml:space="preserve">O </w:t>
      </w:r>
      <w:r w:rsidR="00F96192">
        <w:rPr>
          <w:rFonts w:ascii="Times New Roman" w:hAnsi="Times New Roman"/>
          <w:sz w:val="24"/>
        </w:rPr>
        <w:t xml:space="preserve">levels 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Duration:</w:t>
      </w:r>
      <w:r w:rsidR="00A7193F">
        <w:rPr>
          <w:rFonts w:ascii="Times New Roman" w:hAnsi="Times New Roman"/>
          <w:b/>
          <w:sz w:val="24"/>
        </w:rPr>
        <w:t xml:space="preserve"> 4 </w:t>
      </w:r>
      <w:r>
        <w:rPr>
          <w:rFonts w:ascii="Times New Roman" w:hAnsi="Times New Roman"/>
          <w:sz w:val="24"/>
          <w:lang w:val="en-AU"/>
        </w:rPr>
        <w:t>years</w:t>
      </w:r>
    </w:p>
    <w:p w:rsidR="004E3CD4" w:rsidRDefault="00D84E4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6"/>
          <w:lang w:eastAsia="en-US"/>
        </w:rPr>
      </w:r>
      <w:r w:rsidR="00D84E41">
        <w:rPr>
          <w:rFonts w:ascii="Times New Roman" w:hAnsi="Times New Roman"/>
          <w:noProof/>
          <w:sz w:val="26"/>
          <w:lang w:eastAsia="en-US"/>
        </w:rPr>
        <w:pict>
          <v:rect id="Rectangle 9" o:spid="_x0000_s1031" style="position:absolute;left:0;text-align:left;margin-left:-.75pt;margin-top:6.85pt;width:473.2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Personal Information</w:t>
                  </w:r>
                </w:p>
              </w:txbxContent>
            </v:textbox>
            <w10:wrap anchorx="page" anchory="page"/>
          </v:rect>
        </w:pict>
      </w:r>
    </w:p>
    <w:p w:rsidR="004E3CD4" w:rsidRDefault="004E3CD4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:30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March 1990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Marital status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Married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Gender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Female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Pakistani</w:t>
      </w:r>
      <w:r>
        <w:rPr>
          <w:rFonts w:ascii="Times New Roman" w:hAnsi="Times New Roman"/>
          <w:sz w:val="24"/>
        </w:rPr>
        <w:tab/>
        <w:t xml:space="preserve"> </w:t>
      </w: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Religion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Islam</w:t>
      </w:r>
    </w:p>
    <w:p w:rsidR="004E3CD4" w:rsidRDefault="004E3CD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Default="004E3CD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Default="00D84E4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US"/>
        </w:rPr>
      </w:r>
      <w:r w:rsidR="00D84E41">
        <w:rPr>
          <w:rFonts w:ascii="Times New Roman" w:hAnsi="Times New Roman"/>
          <w:noProof/>
          <w:sz w:val="24"/>
          <w:lang w:eastAsia="en-US"/>
        </w:rPr>
        <w:pict>
          <v:rect id="Rectangle 11" o:spid="_x0000_s1032" style="position:absolute;left:0;text-align:left;margin-left:0;margin-top:11.25pt;width:473.25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Distinctions</w:t>
                  </w:r>
                </w:p>
              </w:txbxContent>
            </v:textbox>
            <w10:wrap anchorx="page" anchory="page"/>
          </v:rect>
        </w:pict>
      </w:r>
    </w:p>
    <w:p w:rsidR="004E3CD4" w:rsidRDefault="004E3CD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Default="004E3CD4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Pr="00D8087B" w:rsidRDefault="00D84E41" w:rsidP="00D8087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D8087B">
        <w:rPr>
          <w:rFonts w:ascii="Times New Roman" w:hAnsi="Times New Roman"/>
          <w:sz w:val="24"/>
        </w:rPr>
        <w:t xml:space="preserve">Got incentive </w:t>
      </w:r>
      <w:r w:rsidR="0020301E" w:rsidRPr="00D8087B">
        <w:rPr>
          <w:rFonts w:ascii="Times New Roman" w:hAnsi="Times New Roman"/>
          <w:sz w:val="24"/>
        </w:rPr>
        <w:t xml:space="preserve">for remarkable result of students of </w:t>
      </w:r>
      <w:r w:rsidR="0070563A" w:rsidRPr="00D8087B">
        <w:rPr>
          <w:rFonts w:ascii="Times New Roman" w:hAnsi="Times New Roman"/>
          <w:b/>
          <w:bCs/>
          <w:sz w:val="24"/>
        </w:rPr>
        <w:t xml:space="preserve">A </w:t>
      </w:r>
      <w:r w:rsidR="00445D29" w:rsidRPr="00D8087B">
        <w:rPr>
          <w:rFonts w:ascii="Times New Roman" w:hAnsi="Times New Roman"/>
          <w:sz w:val="24"/>
        </w:rPr>
        <w:t xml:space="preserve">levels and </w:t>
      </w:r>
      <w:r w:rsidR="0070563A" w:rsidRPr="00D8087B">
        <w:rPr>
          <w:rFonts w:ascii="Times New Roman" w:hAnsi="Times New Roman"/>
          <w:b/>
          <w:bCs/>
          <w:sz w:val="24"/>
        </w:rPr>
        <w:t xml:space="preserve">O </w:t>
      </w:r>
      <w:r w:rsidR="00445D29" w:rsidRPr="00D8087B">
        <w:rPr>
          <w:rFonts w:ascii="Times New Roman" w:hAnsi="Times New Roman"/>
          <w:sz w:val="24"/>
        </w:rPr>
        <w:t>levels in 2019.</w:t>
      </w:r>
    </w:p>
    <w:p w:rsidR="00445D29" w:rsidRPr="00D8087B" w:rsidRDefault="00D8087B" w:rsidP="00D8087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</w:t>
      </w:r>
      <w:r w:rsidR="00D94B1E" w:rsidRPr="00D8087B">
        <w:rPr>
          <w:rFonts w:ascii="Times New Roman" w:hAnsi="Times New Roman"/>
          <w:sz w:val="24"/>
        </w:rPr>
        <w:t xml:space="preserve">am also working as </w:t>
      </w:r>
      <w:r w:rsidR="00883F3C" w:rsidRPr="00D8087B">
        <w:rPr>
          <w:rFonts w:ascii="Times New Roman" w:hAnsi="Times New Roman"/>
          <w:sz w:val="24"/>
        </w:rPr>
        <w:t xml:space="preserve">an </w:t>
      </w:r>
      <w:r w:rsidR="00D94B1E" w:rsidRPr="00D8087B">
        <w:rPr>
          <w:rFonts w:ascii="Times New Roman" w:hAnsi="Times New Roman"/>
          <w:sz w:val="24"/>
        </w:rPr>
        <w:t xml:space="preserve">career </w:t>
      </w:r>
      <w:r w:rsidR="00883F3C" w:rsidRPr="00D8087B">
        <w:rPr>
          <w:rFonts w:ascii="Times New Roman" w:hAnsi="Times New Roman"/>
          <w:sz w:val="24"/>
        </w:rPr>
        <w:t xml:space="preserve">counselor in </w:t>
      </w:r>
      <w:r w:rsidR="006B2212" w:rsidRPr="00D8087B">
        <w:rPr>
          <w:rFonts w:ascii="Times New Roman" w:hAnsi="Times New Roman"/>
          <w:sz w:val="24"/>
        </w:rPr>
        <w:t>college</w:t>
      </w:r>
      <w:r w:rsidR="00003A3B" w:rsidRPr="00D8087B">
        <w:rPr>
          <w:rFonts w:ascii="Times New Roman" w:hAnsi="Times New Roman"/>
          <w:sz w:val="24"/>
        </w:rPr>
        <w:t>.</w:t>
      </w:r>
    </w:p>
    <w:p w:rsidR="00003A3B" w:rsidRPr="00D8087B" w:rsidRDefault="00D8087B" w:rsidP="00D8087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Got</w:t>
      </w:r>
      <w:r w:rsidR="00003A3B" w:rsidRPr="00D8087B">
        <w:rPr>
          <w:rFonts w:ascii="Times New Roman" w:hAnsi="Times New Roman"/>
          <w:sz w:val="24"/>
        </w:rPr>
        <w:t xml:space="preserve"> </w:t>
      </w:r>
      <w:r w:rsidR="00C3704E" w:rsidRPr="00D8087B">
        <w:rPr>
          <w:rFonts w:ascii="Times New Roman" w:hAnsi="Times New Roman"/>
          <w:sz w:val="24"/>
        </w:rPr>
        <w:t xml:space="preserve">best teacher reward for best results </w:t>
      </w:r>
      <w:r w:rsidR="00E81FD1" w:rsidRPr="00D8087B">
        <w:rPr>
          <w:rFonts w:ascii="Times New Roman" w:hAnsi="Times New Roman"/>
          <w:sz w:val="24"/>
        </w:rPr>
        <w:t xml:space="preserve">of </w:t>
      </w:r>
      <w:r w:rsidR="00E81FD1" w:rsidRPr="00D8087B">
        <w:rPr>
          <w:rFonts w:ascii="Times New Roman" w:hAnsi="Times New Roman"/>
          <w:b/>
          <w:bCs/>
          <w:sz w:val="24"/>
        </w:rPr>
        <w:t>O</w:t>
      </w:r>
      <w:r w:rsidR="00E81FD1" w:rsidRPr="00D8087B">
        <w:rPr>
          <w:rFonts w:ascii="Times New Roman" w:hAnsi="Times New Roman"/>
          <w:sz w:val="24"/>
        </w:rPr>
        <w:t xml:space="preserve"> levels and </w:t>
      </w:r>
      <w:r w:rsidR="00E81FD1" w:rsidRPr="00D8087B">
        <w:rPr>
          <w:rFonts w:ascii="Times New Roman" w:hAnsi="Times New Roman"/>
          <w:b/>
          <w:bCs/>
          <w:sz w:val="24"/>
        </w:rPr>
        <w:t xml:space="preserve">A </w:t>
      </w:r>
      <w:r w:rsidR="00E52BB9" w:rsidRPr="00D8087B">
        <w:rPr>
          <w:rFonts w:ascii="Times New Roman" w:hAnsi="Times New Roman"/>
          <w:sz w:val="24"/>
        </w:rPr>
        <w:t>levels</w:t>
      </w:r>
      <w:r w:rsidR="00C64C7F" w:rsidRPr="00D8087B">
        <w:rPr>
          <w:rFonts w:ascii="Times New Roman" w:hAnsi="Times New Roman"/>
          <w:sz w:val="24"/>
        </w:rPr>
        <w:t>.</w:t>
      </w:r>
    </w:p>
    <w:p w:rsidR="004E3CD4" w:rsidRDefault="004E3CD4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Default="004E3CD4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4E3CD4" w:rsidRDefault="00D84E41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noProof/>
          <w:lang w:eastAsia="en-US"/>
        </w:rPr>
      </w:r>
      <w:r w:rsidR="00D84E41">
        <w:rPr>
          <w:noProof/>
          <w:lang w:eastAsia="en-US"/>
        </w:rPr>
        <w:pict>
          <v:rect id="_x0000_s1033" style="position:absolute;left:0;text-align:left;margin-left:0;margin-top:.9pt;width:473.25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color w:val="auto"/>
                      <w:sz w:val="24"/>
                      <w:lang w:eastAsia="en-US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color w:val="auto"/>
                      <w:sz w:val="24"/>
                      <w:lang w:eastAsia="en-US"/>
                    </w:rPr>
                    <w:t>Key Competencies</w:t>
                  </w:r>
                </w:p>
              </w:txbxContent>
            </v:textbox>
            <w10:wrap anchorx="page" anchory="page"/>
          </v:rect>
        </w:pict>
      </w:r>
    </w:p>
    <w:p w:rsidR="004E3CD4" w:rsidRDefault="004E3CD4">
      <w:pPr>
        <w:pStyle w:val="ListParagraph"/>
        <w:spacing w:after="0" w:line="240" w:lineRule="auto"/>
        <w:rPr>
          <w:rFonts w:ascii="Arial" w:eastAsia="Times New Roman" w:hAnsi="Arial" w:cs="Arial"/>
          <w:color w:val="auto"/>
          <w:lang w:eastAsia="en-US"/>
        </w:rPr>
      </w:pPr>
    </w:p>
    <w:p w:rsidR="004E3CD4" w:rsidRDefault="004E3CD4">
      <w:pPr>
        <w:pStyle w:val="ListParagraph"/>
        <w:spacing w:after="0" w:line="240" w:lineRule="auto"/>
        <w:rPr>
          <w:rFonts w:ascii="Arial" w:eastAsia="Times New Roman" w:hAnsi="Arial" w:cs="Arial"/>
          <w:color w:val="auto"/>
          <w:lang w:eastAsia="en-US"/>
        </w:rPr>
      </w:pPr>
    </w:p>
    <w:p w:rsidR="004E3CD4" w:rsidRDefault="00E76723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auto"/>
          <w:sz w:val="24"/>
          <w:lang w:eastAsia="en-US"/>
        </w:rPr>
      </w:pPr>
      <w:r>
        <w:rPr>
          <w:rFonts w:asciiTheme="majorBidi" w:eastAsia="Times New Roman" w:hAnsiTheme="majorBidi" w:cstheme="majorBidi"/>
          <w:color w:val="auto"/>
          <w:sz w:val="24"/>
          <w:lang w:eastAsia="en-US"/>
        </w:rPr>
        <w:t>Providing innovative new ideas and solutions to problems</w:t>
      </w:r>
    </w:p>
    <w:p w:rsidR="004E3CD4" w:rsidRDefault="00E76723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auto"/>
          <w:sz w:val="24"/>
          <w:lang w:eastAsia="en-US"/>
        </w:rPr>
      </w:pPr>
      <w:r>
        <w:rPr>
          <w:rFonts w:asciiTheme="majorBidi" w:eastAsia="Times New Roman" w:hAnsiTheme="majorBidi" w:cstheme="majorBidi"/>
          <w:color w:val="auto"/>
          <w:sz w:val="24"/>
          <w:lang w:eastAsia="en-US"/>
        </w:rPr>
        <w:t>Able to juggle priorities and multiple projects.</w:t>
      </w:r>
    </w:p>
    <w:p w:rsidR="004E3CD4" w:rsidRDefault="00E76723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auto"/>
          <w:sz w:val="24"/>
          <w:lang w:eastAsia="en-US"/>
        </w:rPr>
      </w:pPr>
      <w:r>
        <w:rPr>
          <w:rFonts w:asciiTheme="majorBidi" w:eastAsia="Times New Roman" w:hAnsiTheme="majorBidi" w:cstheme="majorBidi"/>
          <w:color w:val="auto"/>
          <w:sz w:val="24"/>
          <w:lang w:eastAsia="en-US"/>
        </w:rPr>
        <w:t>Learning new technologies and keeping abreast of markets developments.</w:t>
      </w:r>
    </w:p>
    <w:p w:rsidR="004E3CD4" w:rsidRDefault="004E3CD4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auto"/>
          <w:lang w:eastAsia="en-US"/>
        </w:rPr>
      </w:pPr>
    </w:p>
    <w:p w:rsidR="004E3CD4" w:rsidRDefault="00D84E41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>
        <w:rPr>
          <w:noProof/>
          <w:lang w:eastAsia="en-US"/>
        </w:rPr>
      </w:r>
      <w:r w:rsidR="00D84E41">
        <w:rPr>
          <w:noProof/>
          <w:lang w:eastAsia="en-US"/>
        </w:rPr>
        <w:pict>
          <v:rect id="Rectangle 7" o:spid="_x0000_s1034" style="position:absolute;left:0;text-align:left;margin-left:-.75pt;margin-top:5.15pt;width:473.25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>
            <v:textbox>
              <w:txbxContent>
                <w:p w:rsidR="004E3CD4" w:rsidRDefault="00E76723">
                  <w:pPr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References</w:t>
                  </w:r>
                </w:p>
              </w:txbxContent>
            </v:textbox>
            <w10:wrap anchorx="page" anchory="page"/>
          </v:rect>
        </w:pict>
      </w:r>
    </w:p>
    <w:p w:rsidR="004E3CD4" w:rsidRDefault="004E3CD4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4E3CD4" w:rsidRDefault="004E3CD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4E3CD4" w:rsidRDefault="00E7672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can be provided if needed.</w:t>
      </w:r>
    </w:p>
    <w:sectPr w:rsidR="004E3CD4"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3CD4" w:rsidRDefault="00E76723">
      <w:pPr>
        <w:spacing w:after="0" w:line="240" w:lineRule="auto"/>
      </w:pPr>
      <w:r>
        <w:separator/>
      </w:r>
    </w:p>
  </w:endnote>
  <w:endnote w:type="continuationSeparator" w:id="0">
    <w:p w:rsidR="004E3CD4" w:rsidRDefault="00E7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3CD4" w:rsidRDefault="00E76723">
      <w:pPr>
        <w:spacing w:after="0" w:line="240" w:lineRule="auto"/>
      </w:pPr>
      <w:r>
        <w:separator/>
      </w:r>
    </w:p>
  </w:footnote>
  <w:footnote w:type="continuationSeparator" w:id="0">
    <w:p w:rsidR="004E3CD4" w:rsidRDefault="00E7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5E3E"/>
    <w:multiLevelType w:val="hybridMultilevel"/>
    <w:tmpl w:val="FFFFFFFF"/>
    <w:lvl w:ilvl="0" w:tplc="5DF85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0AF7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F493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5EE0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7C8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E087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BCB4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2E2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9EEE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217616"/>
    <w:multiLevelType w:val="hybridMultilevel"/>
    <w:tmpl w:val="FFFFFFFF"/>
    <w:lvl w:ilvl="0" w:tplc="E7845E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E841C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CA3AB81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E0C5E1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2A084E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BEE28DE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B6052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38A0E5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7494D6A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744613C"/>
    <w:multiLevelType w:val="hybridMultilevel"/>
    <w:tmpl w:val="FFFFFFFF"/>
    <w:lvl w:ilvl="0" w:tplc="0FCE9C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5B89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038F7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20B7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4E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DAA24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5229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B49F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788F8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DC9063B"/>
    <w:multiLevelType w:val="hybridMultilevel"/>
    <w:tmpl w:val="67966750"/>
    <w:lvl w:ilvl="0" w:tplc="C6427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43BF"/>
    <w:multiLevelType w:val="hybridMultilevel"/>
    <w:tmpl w:val="FFFFFFFF"/>
    <w:lvl w:ilvl="0" w:tplc="7E4EF9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C02D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FF0EB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F4FC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74B5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C987D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78CB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42CC6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DA03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98F414E"/>
    <w:multiLevelType w:val="hybridMultilevel"/>
    <w:tmpl w:val="FFFFFFFF"/>
    <w:lvl w:ilvl="0" w:tplc="333C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F08D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61057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96BA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5E81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10EB7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BA53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8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268D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06D23A9"/>
    <w:multiLevelType w:val="hybridMultilevel"/>
    <w:tmpl w:val="3B9E7AC0"/>
    <w:lvl w:ilvl="0" w:tplc="C64277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574119"/>
    <w:multiLevelType w:val="hybridMultilevel"/>
    <w:tmpl w:val="FFFFFFFF"/>
    <w:lvl w:ilvl="0" w:tplc="1CD68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109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3B079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C476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22BB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696F4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27C4F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CA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7746D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3DC201D"/>
    <w:multiLevelType w:val="hybridMultilevel"/>
    <w:tmpl w:val="FFFFFFFF"/>
    <w:lvl w:ilvl="0" w:tplc="61F45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567C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D6D4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2657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6A8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E6A0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327C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968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384BC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43035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45A6E29"/>
    <w:multiLevelType w:val="hybridMultilevel"/>
    <w:tmpl w:val="FFFFFFFF"/>
    <w:lvl w:ilvl="0" w:tplc="F97CAC3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5C295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31F4C2A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BE095A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A683FF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CCAED4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5403A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1847B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D380E7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453B2D58"/>
    <w:multiLevelType w:val="hybridMultilevel"/>
    <w:tmpl w:val="FFFFFFFF"/>
    <w:lvl w:ilvl="0" w:tplc="81F40D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220E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B76B7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7A30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5A4F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DEE38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D625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14DE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CC79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B067C90"/>
    <w:multiLevelType w:val="hybridMultilevel"/>
    <w:tmpl w:val="FFFFFFFF"/>
    <w:lvl w:ilvl="0" w:tplc="C4941D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16FF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C404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DA20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B8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7C3F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9A41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8040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5C82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3AE7BDA"/>
    <w:multiLevelType w:val="hybridMultilevel"/>
    <w:tmpl w:val="FFFFFFFF"/>
    <w:lvl w:ilvl="0" w:tplc="5A200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C6A3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BC03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A4D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2EB1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68EF6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E02F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FE4A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F0964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55D51698"/>
    <w:multiLevelType w:val="hybridMultilevel"/>
    <w:tmpl w:val="FFFFFFFF"/>
    <w:lvl w:ilvl="0" w:tplc="EF6C8FD8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C694B74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48CAEDD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4A40E4F2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99A6FE86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0478B0E8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596E4550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9AD8C47E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AFBE7BD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5" w15:restartNumberingAfterBreak="0">
    <w:nsid w:val="67101D14"/>
    <w:multiLevelType w:val="hybridMultilevel"/>
    <w:tmpl w:val="FFFFFFFF"/>
    <w:lvl w:ilvl="0" w:tplc="8AD24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463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0491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2E9C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3ADF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F495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3466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B25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AF292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D5812A4"/>
    <w:multiLevelType w:val="hybridMultilevel"/>
    <w:tmpl w:val="7E8C3BB2"/>
    <w:lvl w:ilvl="0" w:tplc="C6427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5E3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9A647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6801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0CFF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3F21E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AD0DF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F04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0A677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6753E21"/>
    <w:multiLevelType w:val="hybridMultilevel"/>
    <w:tmpl w:val="FFFFFFFF"/>
    <w:lvl w:ilvl="0" w:tplc="86A4A2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FC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39C4A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02BA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8CA6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4274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8A1C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0C03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16FC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9A50CCF"/>
    <w:multiLevelType w:val="hybridMultilevel"/>
    <w:tmpl w:val="FFFFFFFF"/>
    <w:lvl w:ilvl="0" w:tplc="1FA2E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E2A8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96A43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4E35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E411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1A690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EA9D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C08A1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E41F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A067E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19"/>
  </w:num>
  <w:num w:numId="8">
    <w:abstractNumId w:val="0"/>
  </w:num>
  <w:num w:numId="9">
    <w:abstractNumId w:val="16"/>
  </w:num>
  <w:num w:numId="10">
    <w:abstractNumId w:val="5"/>
  </w:num>
  <w:num w:numId="11">
    <w:abstractNumId w:val="8"/>
  </w:num>
  <w:num w:numId="12">
    <w:abstractNumId w:val="12"/>
  </w:num>
  <w:num w:numId="13">
    <w:abstractNumId w:val="11"/>
  </w:num>
  <w:num w:numId="14">
    <w:abstractNumId w:val="4"/>
  </w:num>
  <w:num w:numId="15">
    <w:abstractNumId w:val="14"/>
  </w:num>
  <w:num w:numId="16">
    <w:abstractNumId w:val="7"/>
  </w:num>
  <w:num w:numId="17">
    <w:abstractNumId w:val="15"/>
  </w:num>
  <w:num w:numId="18">
    <w:abstractNumId w:val="10"/>
  </w:num>
  <w:num w:numId="19">
    <w:abstractNumId w:val="16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activeWritingStyle w:appName="MSWord" w:lang="en-US" w:vendorID="64" w:dllVersion="6" w:nlCheck="1" w:checkStyle="1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D59"/>
    <w:rsid w:val="000012A3"/>
    <w:rsid w:val="00003A3B"/>
    <w:rsid w:val="00003C78"/>
    <w:rsid w:val="0000793B"/>
    <w:rsid w:val="00010FB4"/>
    <w:rsid w:val="00014E12"/>
    <w:rsid w:val="00025589"/>
    <w:rsid w:val="0002611D"/>
    <w:rsid w:val="00043CCC"/>
    <w:rsid w:val="000459E9"/>
    <w:rsid w:val="0005468C"/>
    <w:rsid w:val="00055219"/>
    <w:rsid w:val="00075874"/>
    <w:rsid w:val="000812F2"/>
    <w:rsid w:val="00085956"/>
    <w:rsid w:val="00086895"/>
    <w:rsid w:val="000A32FD"/>
    <w:rsid w:val="000A6D8C"/>
    <w:rsid w:val="000A7169"/>
    <w:rsid w:val="000B0275"/>
    <w:rsid w:val="000C146D"/>
    <w:rsid w:val="000C79F0"/>
    <w:rsid w:val="000D0644"/>
    <w:rsid w:val="000F78C7"/>
    <w:rsid w:val="0010158E"/>
    <w:rsid w:val="001032D7"/>
    <w:rsid w:val="001054C0"/>
    <w:rsid w:val="00115ECC"/>
    <w:rsid w:val="00120D43"/>
    <w:rsid w:val="00132CD2"/>
    <w:rsid w:val="0014690C"/>
    <w:rsid w:val="0016187C"/>
    <w:rsid w:val="00164139"/>
    <w:rsid w:val="00165BB1"/>
    <w:rsid w:val="00182175"/>
    <w:rsid w:val="001823A8"/>
    <w:rsid w:val="00182E03"/>
    <w:rsid w:val="00183478"/>
    <w:rsid w:val="00183BB5"/>
    <w:rsid w:val="0019055A"/>
    <w:rsid w:val="00195EF2"/>
    <w:rsid w:val="00196DEF"/>
    <w:rsid w:val="001A481F"/>
    <w:rsid w:val="001A53CF"/>
    <w:rsid w:val="001C48D0"/>
    <w:rsid w:val="001C7DBF"/>
    <w:rsid w:val="001D47A5"/>
    <w:rsid w:val="001D4A1D"/>
    <w:rsid w:val="001E2C24"/>
    <w:rsid w:val="001F16F6"/>
    <w:rsid w:val="001F5303"/>
    <w:rsid w:val="001F69B7"/>
    <w:rsid w:val="001F6ECF"/>
    <w:rsid w:val="00202CBC"/>
    <w:rsid w:val="0020301E"/>
    <w:rsid w:val="002040A8"/>
    <w:rsid w:val="00206C98"/>
    <w:rsid w:val="00211B33"/>
    <w:rsid w:val="00214E37"/>
    <w:rsid w:val="002150D0"/>
    <w:rsid w:val="002253D7"/>
    <w:rsid w:val="00230D0B"/>
    <w:rsid w:val="00231842"/>
    <w:rsid w:val="002375F9"/>
    <w:rsid w:val="00237B7E"/>
    <w:rsid w:val="0024142B"/>
    <w:rsid w:val="0024323B"/>
    <w:rsid w:val="00247F3D"/>
    <w:rsid w:val="00255A77"/>
    <w:rsid w:val="00270395"/>
    <w:rsid w:val="00280547"/>
    <w:rsid w:val="0029322D"/>
    <w:rsid w:val="002A3ABF"/>
    <w:rsid w:val="002A52AE"/>
    <w:rsid w:val="002A54CC"/>
    <w:rsid w:val="002B32F6"/>
    <w:rsid w:val="002B6605"/>
    <w:rsid w:val="002B698B"/>
    <w:rsid w:val="002C15EF"/>
    <w:rsid w:val="002D14EF"/>
    <w:rsid w:val="002D7CF6"/>
    <w:rsid w:val="002E062C"/>
    <w:rsid w:val="002E788A"/>
    <w:rsid w:val="00313B05"/>
    <w:rsid w:val="00320949"/>
    <w:rsid w:val="0033258F"/>
    <w:rsid w:val="00334961"/>
    <w:rsid w:val="00334F55"/>
    <w:rsid w:val="00341A64"/>
    <w:rsid w:val="0034317A"/>
    <w:rsid w:val="0034387C"/>
    <w:rsid w:val="003658E6"/>
    <w:rsid w:val="003665E2"/>
    <w:rsid w:val="00370590"/>
    <w:rsid w:val="003714A8"/>
    <w:rsid w:val="00375D38"/>
    <w:rsid w:val="00387D54"/>
    <w:rsid w:val="00393163"/>
    <w:rsid w:val="003B5988"/>
    <w:rsid w:val="003C044F"/>
    <w:rsid w:val="003C2CA0"/>
    <w:rsid w:val="003C5088"/>
    <w:rsid w:val="003C7FAE"/>
    <w:rsid w:val="003D3551"/>
    <w:rsid w:val="003E0793"/>
    <w:rsid w:val="003E12B9"/>
    <w:rsid w:val="003E3B50"/>
    <w:rsid w:val="003E59C5"/>
    <w:rsid w:val="003F44D7"/>
    <w:rsid w:val="003F6AC7"/>
    <w:rsid w:val="00416313"/>
    <w:rsid w:val="0041733D"/>
    <w:rsid w:val="00421181"/>
    <w:rsid w:val="00424DB4"/>
    <w:rsid w:val="00427049"/>
    <w:rsid w:val="00432D59"/>
    <w:rsid w:val="004362CA"/>
    <w:rsid w:val="00436EFE"/>
    <w:rsid w:val="00441629"/>
    <w:rsid w:val="00441BFC"/>
    <w:rsid w:val="00445D29"/>
    <w:rsid w:val="00455F1F"/>
    <w:rsid w:val="004570EF"/>
    <w:rsid w:val="00464244"/>
    <w:rsid w:val="004714A4"/>
    <w:rsid w:val="00476116"/>
    <w:rsid w:val="0049393B"/>
    <w:rsid w:val="004954B1"/>
    <w:rsid w:val="004B2B72"/>
    <w:rsid w:val="004B57ED"/>
    <w:rsid w:val="004B60A1"/>
    <w:rsid w:val="004D374A"/>
    <w:rsid w:val="004D493A"/>
    <w:rsid w:val="004D5AA6"/>
    <w:rsid w:val="004D7E1D"/>
    <w:rsid w:val="004E3CD4"/>
    <w:rsid w:val="004E51E0"/>
    <w:rsid w:val="004E53F5"/>
    <w:rsid w:val="004E57DB"/>
    <w:rsid w:val="004F2AE0"/>
    <w:rsid w:val="004F3309"/>
    <w:rsid w:val="004F7105"/>
    <w:rsid w:val="004F72E5"/>
    <w:rsid w:val="004F739A"/>
    <w:rsid w:val="004F753D"/>
    <w:rsid w:val="00500D59"/>
    <w:rsid w:val="00510C16"/>
    <w:rsid w:val="00525CA2"/>
    <w:rsid w:val="00527D26"/>
    <w:rsid w:val="00536410"/>
    <w:rsid w:val="005370C8"/>
    <w:rsid w:val="00537CB9"/>
    <w:rsid w:val="005527A9"/>
    <w:rsid w:val="00561982"/>
    <w:rsid w:val="00566D65"/>
    <w:rsid w:val="005815CD"/>
    <w:rsid w:val="0058451D"/>
    <w:rsid w:val="005848A5"/>
    <w:rsid w:val="00590146"/>
    <w:rsid w:val="00591FF9"/>
    <w:rsid w:val="00592018"/>
    <w:rsid w:val="005935E1"/>
    <w:rsid w:val="0059604F"/>
    <w:rsid w:val="005A69E1"/>
    <w:rsid w:val="005B079F"/>
    <w:rsid w:val="005B5FFF"/>
    <w:rsid w:val="005C292F"/>
    <w:rsid w:val="005C7D63"/>
    <w:rsid w:val="005D265B"/>
    <w:rsid w:val="005E72FD"/>
    <w:rsid w:val="005F126A"/>
    <w:rsid w:val="005F7400"/>
    <w:rsid w:val="00603ECF"/>
    <w:rsid w:val="00615C8F"/>
    <w:rsid w:val="00621A7B"/>
    <w:rsid w:val="0062458A"/>
    <w:rsid w:val="006278B7"/>
    <w:rsid w:val="00630523"/>
    <w:rsid w:val="00632EDB"/>
    <w:rsid w:val="00637C71"/>
    <w:rsid w:val="006438A9"/>
    <w:rsid w:val="00652AD4"/>
    <w:rsid w:val="00667804"/>
    <w:rsid w:val="006764FF"/>
    <w:rsid w:val="006819E7"/>
    <w:rsid w:val="00685AA3"/>
    <w:rsid w:val="006860E0"/>
    <w:rsid w:val="0068695C"/>
    <w:rsid w:val="00693434"/>
    <w:rsid w:val="00693C4B"/>
    <w:rsid w:val="0069756E"/>
    <w:rsid w:val="006A1485"/>
    <w:rsid w:val="006A3CA8"/>
    <w:rsid w:val="006A5416"/>
    <w:rsid w:val="006B2212"/>
    <w:rsid w:val="006B23D7"/>
    <w:rsid w:val="006B34E9"/>
    <w:rsid w:val="006B3CED"/>
    <w:rsid w:val="006B4B79"/>
    <w:rsid w:val="006C648F"/>
    <w:rsid w:val="006C76B5"/>
    <w:rsid w:val="006D0CB8"/>
    <w:rsid w:val="006D20FB"/>
    <w:rsid w:val="006E06A5"/>
    <w:rsid w:val="006E1327"/>
    <w:rsid w:val="006E5D90"/>
    <w:rsid w:val="006F0C5A"/>
    <w:rsid w:val="006F3319"/>
    <w:rsid w:val="006F544E"/>
    <w:rsid w:val="006F59C6"/>
    <w:rsid w:val="007041BB"/>
    <w:rsid w:val="0070563A"/>
    <w:rsid w:val="00705AF4"/>
    <w:rsid w:val="007077BB"/>
    <w:rsid w:val="0071374A"/>
    <w:rsid w:val="0071625A"/>
    <w:rsid w:val="00722256"/>
    <w:rsid w:val="0072275A"/>
    <w:rsid w:val="00722F86"/>
    <w:rsid w:val="0072308A"/>
    <w:rsid w:val="00723FA9"/>
    <w:rsid w:val="00725C06"/>
    <w:rsid w:val="00731740"/>
    <w:rsid w:val="007401D3"/>
    <w:rsid w:val="007418ED"/>
    <w:rsid w:val="00753E74"/>
    <w:rsid w:val="00756A9B"/>
    <w:rsid w:val="00762A8F"/>
    <w:rsid w:val="00762E0A"/>
    <w:rsid w:val="00765102"/>
    <w:rsid w:val="00767585"/>
    <w:rsid w:val="00780DD2"/>
    <w:rsid w:val="0078127D"/>
    <w:rsid w:val="00787522"/>
    <w:rsid w:val="007904C5"/>
    <w:rsid w:val="00790B79"/>
    <w:rsid w:val="007964B3"/>
    <w:rsid w:val="00796C4C"/>
    <w:rsid w:val="007A186F"/>
    <w:rsid w:val="007A6596"/>
    <w:rsid w:val="007A72E0"/>
    <w:rsid w:val="007B27E3"/>
    <w:rsid w:val="007B516D"/>
    <w:rsid w:val="007B6493"/>
    <w:rsid w:val="007B7867"/>
    <w:rsid w:val="007B799F"/>
    <w:rsid w:val="007C20CA"/>
    <w:rsid w:val="007C48FC"/>
    <w:rsid w:val="007D0FB5"/>
    <w:rsid w:val="007D5B66"/>
    <w:rsid w:val="007E66B2"/>
    <w:rsid w:val="007F7E48"/>
    <w:rsid w:val="00804B57"/>
    <w:rsid w:val="0080560C"/>
    <w:rsid w:val="008076B7"/>
    <w:rsid w:val="00813755"/>
    <w:rsid w:val="008137DD"/>
    <w:rsid w:val="008140A3"/>
    <w:rsid w:val="00816988"/>
    <w:rsid w:val="0082347B"/>
    <w:rsid w:val="008245AE"/>
    <w:rsid w:val="00831881"/>
    <w:rsid w:val="00831F59"/>
    <w:rsid w:val="008339B0"/>
    <w:rsid w:val="00834809"/>
    <w:rsid w:val="00836DA1"/>
    <w:rsid w:val="00837EB7"/>
    <w:rsid w:val="00841178"/>
    <w:rsid w:val="008467E2"/>
    <w:rsid w:val="00847543"/>
    <w:rsid w:val="00852AC2"/>
    <w:rsid w:val="00852FC9"/>
    <w:rsid w:val="0086458C"/>
    <w:rsid w:val="00864EA0"/>
    <w:rsid w:val="00865F88"/>
    <w:rsid w:val="008671E4"/>
    <w:rsid w:val="008711B7"/>
    <w:rsid w:val="00872D0D"/>
    <w:rsid w:val="00875059"/>
    <w:rsid w:val="008760FB"/>
    <w:rsid w:val="0088196F"/>
    <w:rsid w:val="00883F3C"/>
    <w:rsid w:val="00890ED3"/>
    <w:rsid w:val="00895134"/>
    <w:rsid w:val="00896F3B"/>
    <w:rsid w:val="00897D64"/>
    <w:rsid w:val="008B0789"/>
    <w:rsid w:val="008B3434"/>
    <w:rsid w:val="008B4A2B"/>
    <w:rsid w:val="008C1E48"/>
    <w:rsid w:val="008C7464"/>
    <w:rsid w:val="008D4CF2"/>
    <w:rsid w:val="008D7921"/>
    <w:rsid w:val="008E095A"/>
    <w:rsid w:val="008E4D81"/>
    <w:rsid w:val="008F1BF9"/>
    <w:rsid w:val="008F4D9F"/>
    <w:rsid w:val="008F6646"/>
    <w:rsid w:val="008F6726"/>
    <w:rsid w:val="00913C6F"/>
    <w:rsid w:val="0091651C"/>
    <w:rsid w:val="00922C91"/>
    <w:rsid w:val="00923001"/>
    <w:rsid w:val="00923DF5"/>
    <w:rsid w:val="00933186"/>
    <w:rsid w:val="009360EC"/>
    <w:rsid w:val="00940446"/>
    <w:rsid w:val="00941758"/>
    <w:rsid w:val="00942744"/>
    <w:rsid w:val="00943699"/>
    <w:rsid w:val="00946A3B"/>
    <w:rsid w:val="00946EDB"/>
    <w:rsid w:val="00946F43"/>
    <w:rsid w:val="00950F92"/>
    <w:rsid w:val="0096323D"/>
    <w:rsid w:val="00965EB8"/>
    <w:rsid w:val="00970859"/>
    <w:rsid w:val="009721D3"/>
    <w:rsid w:val="00974698"/>
    <w:rsid w:val="0098057A"/>
    <w:rsid w:val="00996F10"/>
    <w:rsid w:val="009A0AB0"/>
    <w:rsid w:val="009A1047"/>
    <w:rsid w:val="009A206F"/>
    <w:rsid w:val="009A5DFB"/>
    <w:rsid w:val="009B411F"/>
    <w:rsid w:val="009C4949"/>
    <w:rsid w:val="009D6707"/>
    <w:rsid w:val="009D6E9A"/>
    <w:rsid w:val="009D7A34"/>
    <w:rsid w:val="009E3655"/>
    <w:rsid w:val="009F1F69"/>
    <w:rsid w:val="009F3751"/>
    <w:rsid w:val="009F3E0B"/>
    <w:rsid w:val="009F7B1A"/>
    <w:rsid w:val="009F7F3C"/>
    <w:rsid w:val="00A0173D"/>
    <w:rsid w:val="00A053A3"/>
    <w:rsid w:val="00A15B33"/>
    <w:rsid w:val="00A215A7"/>
    <w:rsid w:val="00A21A39"/>
    <w:rsid w:val="00A2677C"/>
    <w:rsid w:val="00A309C1"/>
    <w:rsid w:val="00A30B03"/>
    <w:rsid w:val="00A33553"/>
    <w:rsid w:val="00A42AB7"/>
    <w:rsid w:val="00A50475"/>
    <w:rsid w:val="00A51A42"/>
    <w:rsid w:val="00A6182C"/>
    <w:rsid w:val="00A67098"/>
    <w:rsid w:val="00A7193F"/>
    <w:rsid w:val="00A71B85"/>
    <w:rsid w:val="00A737B0"/>
    <w:rsid w:val="00A80B12"/>
    <w:rsid w:val="00A845D8"/>
    <w:rsid w:val="00A93083"/>
    <w:rsid w:val="00A93DD0"/>
    <w:rsid w:val="00AA4C58"/>
    <w:rsid w:val="00AA75EB"/>
    <w:rsid w:val="00AB0DB6"/>
    <w:rsid w:val="00AB10FE"/>
    <w:rsid w:val="00AB4988"/>
    <w:rsid w:val="00AB5FD3"/>
    <w:rsid w:val="00AC0F9B"/>
    <w:rsid w:val="00AC189B"/>
    <w:rsid w:val="00AC1F6F"/>
    <w:rsid w:val="00AD3E9C"/>
    <w:rsid w:val="00AD49F6"/>
    <w:rsid w:val="00AD535E"/>
    <w:rsid w:val="00AE0A02"/>
    <w:rsid w:val="00AE0D41"/>
    <w:rsid w:val="00AE5326"/>
    <w:rsid w:val="00AE71BE"/>
    <w:rsid w:val="00B0229A"/>
    <w:rsid w:val="00B05088"/>
    <w:rsid w:val="00B1322F"/>
    <w:rsid w:val="00B16AAF"/>
    <w:rsid w:val="00B20529"/>
    <w:rsid w:val="00B21D8C"/>
    <w:rsid w:val="00B265F9"/>
    <w:rsid w:val="00B3047A"/>
    <w:rsid w:val="00B367AC"/>
    <w:rsid w:val="00B36F25"/>
    <w:rsid w:val="00B41677"/>
    <w:rsid w:val="00B46FB0"/>
    <w:rsid w:val="00B52387"/>
    <w:rsid w:val="00B54941"/>
    <w:rsid w:val="00B631B3"/>
    <w:rsid w:val="00B67118"/>
    <w:rsid w:val="00B708B9"/>
    <w:rsid w:val="00B70BEC"/>
    <w:rsid w:val="00B70FAC"/>
    <w:rsid w:val="00B81549"/>
    <w:rsid w:val="00B855E8"/>
    <w:rsid w:val="00B87F72"/>
    <w:rsid w:val="00B91379"/>
    <w:rsid w:val="00B92237"/>
    <w:rsid w:val="00BA1B0B"/>
    <w:rsid w:val="00BA6DFF"/>
    <w:rsid w:val="00BB3D3E"/>
    <w:rsid w:val="00BB3D88"/>
    <w:rsid w:val="00BB4793"/>
    <w:rsid w:val="00BB7346"/>
    <w:rsid w:val="00BC2F5D"/>
    <w:rsid w:val="00BC3034"/>
    <w:rsid w:val="00BC7F58"/>
    <w:rsid w:val="00BD05E4"/>
    <w:rsid w:val="00BD3C70"/>
    <w:rsid w:val="00BD5949"/>
    <w:rsid w:val="00BE19AE"/>
    <w:rsid w:val="00BF506E"/>
    <w:rsid w:val="00BF5EF6"/>
    <w:rsid w:val="00BF5FFC"/>
    <w:rsid w:val="00C05793"/>
    <w:rsid w:val="00C21507"/>
    <w:rsid w:val="00C23150"/>
    <w:rsid w:val="00C23F7B"/>
    <w:rsid w:val="00C33DA8"/>
    <w:rsid w:val="00C3704E"/>
    <w:rsid w:val="00C45EC5"/>
    <w:rsid w:val="00C50ECE"/>
    <w:rsid w:val="00C53494"/>
    <w:rsid w:val="00C5768A"/>
    <w:rsid w:val="00C6289E"/>
    <w:rsid w:val="00C64C7F"/>
    <w:rsid w:val="00C64DB9"/>
    <w:rsid w:val="00C6572B"/>
    <w:rsid w:val="00C70F15"/>
    <w:rsid w:val="00C7316E"/>
    <w:rsid w:val="00C8272A"/>
    <w:rsid w:val="00C92F93"/>
    <w:rsid w:val="00CA1625"/>
    <w:rsid w:val="00CA76FF"/>
    <w:rsid w:val="00CA7C8B"/>
    <w:rsid w:val="00CB5F1E"/>
    <w:rsid w:val="00CB696A"/>
    <w:rsid w:val="00CC41E4"/>
    <w:rsid w:val="00CD024E"/>
    <w:rsid w:val="00CD3BBE"/>
    <w:rsid w:val="00CD5C39"/>
    <w:rsid w:val="00CF2EDF"/>
    <w:rsid w:val="00D01E57"/>
    <w:rsid w:val="00D02AC3"/>
    <w:rsid w:val="00D0752E"/>
    <w:rsid w:val="00D16978"/>
    <w:rsid w:val="00D22929"/>
    <w:rsid w:val="00D23164"/>
    <w:rsid w:val="00D30C27"/>
    <w:rsid w:val="00D41153"/>
    <w:rsid w:val="00D46E97"/>
    <w:rsid w:val="00D53710"/>
    <w:rsid w:val="00D5409D"/>
    <w:rsid w:val="00D60F99"/>
    <w:rsid w:val="00D73264"/>
    <w:rsid w:val="00D7681A"/>
    <w:rsid w:val="00D8087B"/>
    <w:rsid w:val="00D84932"/>
    <w:rsid w:val="00D84E41"/>
    <w:rsid w:val="00D94B1E"/>
    <w:rsid w:val="00D95169"/>
    <w:rsid w:val="00DA4C6A"/>
    <w:rsid w:val="00DB3ED1"/>
    <w:rsid w:val="00DB526E"/>
    <w:rsid w:val="00DC2C61"/>
    <w:rsid w:val="00DC53AD"/>
    <w:rsid w:val="00DC5BB3"/>
    <w:rsid w:val="00DC7957"/>
    <w:rsid w:val="00DD0A80"/>
    <w:rsid w:val="00DD3F12"/>
    <w:rsid w:val="00DE0EF6"/>
    <w:rsid w:val="00DF18BD"/>
    <w:rsid w:val="00DF7A28"/>
    <w:rsid w:val="00E0335B"/>
    <w:rsid w:val="00E11CDF"/>
    <w:rsid w:val="00E15BD3"/>
    <w:rsid w:val="00E160A5"/>
    <w:rsid w:val="00E20D82"/>
    <w:rsid w:val="00E25E65"/>
    <w:rsid w:val="00E3623A"/>
    <w:rsid w:val="00E37DCC"/>
    <w:rsid w:val="00E40435"/>
    <w:rsid w:val="00E506E1"/>
    <w:rsid w:val="00E52BB9"/>
    <w:rsid w:val="00E60C58"/>
    <w:rsid w:val="00E61EC6"/>
    <w:rsid w:val="00E63785"/>
    <w:rsid w:val="00E676A2"/>
    <w:rsid w:val="00E67B2E"/>
    <w:rsid w:val="00E70922"/>
    <w:rsid w:val="00E72178"/>
    <w:rsid w:val="00E76723"/>
    <w:rsid w:val="00E81819"/>
    <w:rsid w:val="00E81FD1"/>
    <w:rsid w:val="00E915FF"/>
    <w:rsid w:val="00EA76B4"/>
    <w:rsid w:val="00EB1C1D"/>
    <w:rsid w:val="00EE218F"/>
    <w:rsid w:val="00EE2FC0"/>
    <w:rsid w:val="00EF765C"/>
    <w:rsid w:val="00F00DC4"/>
    <w:rsid w:val="00F025CD"/>
    <w:rsid w:val="00F02CA8"/>
    <w:rsid w:val="00F0337C"/>
    <w:rsid w:val="00F03922"/>
    <w:rsid w:val="00F03A80"/>
    <w:rsid w:val="00F04D8E"/>
    <w:rsid w:val="00F07FC0"/>
    <w:rsid w:val="00F13D86"/>
    <w:rsid w:val="00F15E57"/>
    <w:rsid w:val="00F20E46"/>
    <w:rsid w:val="00F323C6"/>
    <w:rsid w:val="00F333A5"/>
    <w:rsid w:val="00F40390"/>
    <w:rsid w:val="00F46A5F"/>
    <w:rsid w:val="00F473AC"/>
    <w:rsid w:val="00F62398"/>
    <w:rsid w:val="00F64B44"/>
    <w:rsid w:val="00F6695F"/>
    <w:rsid w:val="00F6699F"/>
    <w:rsid w:val="00F70AA9"/>
    <w:rsid w:val="00F72036"/>
    <w:rsid w:val="00F7511A"/>
    <w:rsid w:val="00F814A3"/>
    <w:rsid w:val="00F81F3E"/>
    <w:rsid w:val="00F8206B"/>
    <w:rsid w:val="00F91643"/>
    <w:rsid w:val="00F95FA2"/>
    <w:rsid w:val="00F96192"/>
    <w:rsid w:val="00FA0FED"/>
    <w:rsid w:val="00FB2384"/>
    <w:rsid w:val="00FB54E6"/>
    <w:rsid w:val="00FB7922"/>
    <w:rsid w:val="00FC16C2"/>
    <w:rsid w:val="00FC54CB"/>
    <w:rsid w:val="00FD2011"/>
    <w:rsid w:val="00FD6E79"/>
    <w:rsid w:val="00FE1711"/>
    <w:rsid w:val="00FF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BE720D3"/>
  <w15:docId w15:val="{2214C58B-E841-1849-B64A-C83020FD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spacing w:after="200" w:line="276" w:lineRule="auto"/>
    </w:pPr>
    <w:rPr>
      <w:color w:val="000000"/>
      <w:lang w:eastAsia="ja-JP"/>
    </w:rPr>
  </w:style>
  <w:style w:type="paragraph" w:styleId="Heading1">
    <w:name w:val="heading 1"/>
    <w:basedOn w:val="Normal"/>
    <w:link w:val="Heading1Char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color w:val="auto"/>
      <w:sz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Apple-style-span">
    <w:name w:val="Apple-style-span"/>
    <w:basedOn w:val="DefaultParagraphFont"/>
    <w:uiPriority w:val="99"/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/>
      <w:b/>
      <w:sz w:val="4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St">
    <w:name w:val="St"/>
    <w:basedOn w:val="DefaultParagraphFont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/>
      <w:lang w:eastAsia="ja-JP"/>
    </w:rPr>
  </w:style>
  <w:style w:type="paragraph" w:styleId="Caption">
    <w:name w:val="caption"/>
    <w:basedOn w:val="Normal"/>
    <w:next w:val="Normal"/>
    <w:uiPriority w:val="99"/>
    <w:unhideWhenUsed/>
    <w:qFormat/>
    <w:pPr>
      <w:spacing w:line="240" w:lineRule="auto"/>
    </w:pPr>
    <w:rPr>
      <w:b/>
      <w:color w:val="4F81BD" w:themeColor="accent1"/>
      <w:sz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color w:val="000000"/>
      <w:sz w:val="16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Grid3"/>
    <w:uiPriority w:val="59"/>
    <w:rPr>
      <w:rFonts w:ascii="Times New Roman" w:hAnsi="Times New Roman"/>
      <w:sz w:val="28"/>
      <w:lang w:bidi="ur-PK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rFonts w:ascii="Times New Roman" w:hAnsi="Times New Roman"/>
        <w:b/>
        <w:sz w:val="28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</w:rPr>
    </w:tblStylePr>
    <w:tblStylePr w:type="lastCol">
      <w:rPr>
        <w:b/>
      </w:rPr>
    </w:tblStyle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color w:val="000000"/>
      <w:lang w:eastAsia="ja-JP"/>
    </w:rPr>
  </w:style>
  <w:style w:type="character" w:styleId="FollowedHyperlink">
    <w:name w:val="FollowedHyperlink"/>
    <w:basedOn w:val="DefaultParagraphFont"/>
    <w:uiPriority w:val="99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\Desktop\TS030006241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E4681-287D-47C0-83FB-A14C16867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F508B8-E87B-456E-8768-A7926826DA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TS030006241.dotx</Template>
  <TotalTime>32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sadiamushtaq654@gmail.com</cp:lastModifiedBy>
  <cp:revision>34</cp:revision>
  <cp:lastPrinted>2013-10-03T17:38:00Z</cp:lastPrinted>
  <dcterms:created xsi:type="dcterms:W3CDTF">2021-03-15T15:47:00Z</dcterms:created>
  <dcterms:modified xsi:type="dcterms:W3CDTF">2021-03-15T16:21:00Z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TC300062419990</vt:lpwstr>
  </property>
</Properties>
</file>